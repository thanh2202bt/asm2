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2F7" w:rsidRPr="003374E1" w:rsidRDefault="00033F5E" w:rsidP="00592AB0">
      <w:pPr>
        <w:spacing w:before="240"/>
        <w:jc w:val="center"/>
        <w:rPr>
          <w:rFonts w:cs="Times New Roman"/>
          <w:color w:val="002060"/>
          <w:sz w:val="52"/>
          <w:szCs w:val="50"/>
        </w:rPr>
      </w:pPr>
      <w:r w:rsidRPr="003374E1">
        <w:rPr>
          <w:rFonts w:cs="Times New Roman"/>
          <w:noProof/>
          <w:color w:val="002060"/>
          <w:sz w:val="52"/>
          <w:szCs w:val="50"/>
          <w:lang w:val="vi-VN" w:eastAsia="vi-VN"/>
        </w:rPr>
        <w:drawing>
          <wp:anchor distT="0" distB="0" distL="114300" distR="114300" simplePos="0" relativeHeight="251660288" behindDoc="0" locked="0" layoutInCell="1" hidden="0" allowOverlap="1" wp14:anchorId="50B5CABD" wp14:editId="692F9C0F">
            <wp:simplePos x="0" y="0"/>
            <wp:positionH relativeFrom="column">
              <wp:posOffset>1596390</wp:posOffset>
            </wp:positionH>
            <wp:positionV relativeFrom="paragraph">
              <wp:posOffset>-635</wp:posOffset>
            </wp:positionV>
            <wp:extent cx="2438095" cy="847619"/>
            <wp:effectExtent l="0" t="0" r="0" b="0"/>
            <wp:wrapNone/>
            <wp:docPr id="487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47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3F5E" w:rsidRPr="003374E1" w:rsidRDefault="00033F5E" w:rsidP="007138C8">
      <w:pPr>
        <w:jc w:val="center"/>
        <w:rPr>
          <w:rFonts w:cs="Times New Roman"/>
          <w:color w:val="002060"/>
          <w:sz w:val="52"/>
          <w:szCs w:val="50"/>
        </w:rPr>
      </w:pPr>
    </w:p>
    <w:p w:rsidR="00033F5E" w:rsidRPr="003374E1" w:rsidRDefault="00033F5E" w:rsidP="007138C8">
      <w:pPr>
        <w:jc w:val="center"/>
        <w:rPr>
          <w:rFonts w:cs="Times New Roman"/>
          <w:color w:val="002060"/>
          <w:sz w:val="52"/>
          <w:szCs w:val="50"/>
        </w:rPr>
      </w:pPr>
    </w:p>
    <w:p w:rsidR="00033F5E" w:rsidRPr="003374E1" w:rsidRDefault="00033F5E" w:rsidP="007138C8">
      <w:pPr>
        <w:jc w:val="center"/>
        <w:rPr>
          <w:rFonts w:cs="Times New Roman"/>
          <w:color w:val="002060"/>
          <w:sz w:val="52"/>
          <w:szCs w:val="50"/>
        </w:rPr>
      </w:pPr>
      <w:r w:rsidRPr="003374E1">
        <w:rPr>
          <w:rFonts w:cs="Times New Roman"/>
          <w:noProof/>
          <w:color w:val="002060"/>
          <w:sz w:val="52"/>
          <w:szCs w:val="50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20C7E83" wp14:editId="445E4D6B">
                <wp:simplePos x="0" y="0"/>
                <wp:positionH relativeFrom="margin">
                  <wp:align>left</wp:align>
                </wp:positionH>
                <wp:positionV relativeFrom="paragraph">
                  <wp:posOffset>542949</wp:posOffset>
                </wp:positionV>
                <wp:extent cx="5743575" cy="1684077"/>
                <wp:effectExtent l="0" t="0" r="9525" b="0"/>
                <wp:wrapNone/>
                <wp:docPr id="4870" name="Rectangle 4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684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3F5E" w:rsidRDefault="00033F5E" w:rsidP="00033F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9900"/>
                                <w:sz w:val="44"/>
                              </w:rPr>
                              <w:t>BÁO CÁO ASSIGNMENT</w:t>
                            </w:r>
                          </w:p>
                          <w:p w:rsidR="00033F5E" w:rsidRDefault="001B0C31" w:rsidP="00033F5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smallCaps/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 xml:space="preserve">[CHỦ ĐỀ WEB SITE] </w:t>
                            </w:r>
                          </w:p>
                          <w:p w:rsidR="00033F5E" w:rsidRDefault="00033F5E" w:rsidP="00033F5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mallCaps/>
                                <w:color w:val="000000"/>
                                <w:sz w:val="36"/>
                              </w:rPr>
                            </w:pPr>
                          </w:p>
                          <w:p w:rsidR="00033F5E" w:rsidRPr="00033F5E" w:rsidRDefault="00033F5E" w:rsidP="00033F5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</w:rPr>
                            </w:pPr>
                            <w:r w:rsidRPr="00033F5E">
                              <w:rPr>
                                <w:smallCaps/>
                                <w:color w:val="000000"/>
                                <w:sz w:val="32"/>
                              </w:rPr>
                              <w:t>MÔN XÂY D</w:t>
                            </w:r>
                            <w:r w:rsidR="001B0C31">
                              <w:rPr>
                                <w:smallCaps/>
                                <w:color w:val="000000"/>
                                <w:sz w:val="32"/>
                              </w:rPr>
                              <w:t>Ự</w:t>
                            </w:r>
                            <w:r w:rsidRPr="00033F5E">
                              <w:rPr>
                                <w:smallCaps/>
                                <w:color w:val="000000"/>
                                <w:sz w:val="32"/>
                              </w:rPr>
                              <w:t>NG TRANG WEB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C7E83" id="Rectangle 4870" o:spid="_x0000_s1026" style="position:absolute;left:0;text-align:left;margin-left:0;margin-top:42.75pt;width:452.25pt;height:132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" fillcolor="white [3201]" stroked="f">
                <v:textbox inset="2.53958mm,1.2694mm,2.53958mm,1.2694mm">
                  <w:txbxContent>
                    <w:p w:rsidR="00033F5E" w:rsidRDefault="00033F5E" w:rsidP="00033F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F9900"/>
                          <w:sz w:val="44"/>
                        </w:rPr>
                        <w:t>BÁO CÁO ASSIGNMENT</w:t>
                      </w:r>
                    </w:p>
                    <w:p w:rsidR="00033F5E" w:rsidRDefault="001B0C31" w:rsidP="00033F5E">
                      <w:pPr>
                        <w:spacing w:line="258" w:lineRule="auto"/>
                        <w:jc w:val="center"/>
                        <w:textDirection w:val="btLr"/>
                        <w:rPr>
                          <w:b/>
                          <w:smallCaps/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mallCaps/>
                          <w:color w:val="5B9BD5"/>
                          <w:sz w:val="36"/>
                          <w:szCs w:val="36"/>
                        </w:rPr>
                        <w:t xml:space="preserve">[CHỦ ĐỀ WEB SITE] </w:t>
                      </w:r>
                    </w:p>
                    <w:p w:rsidR="00033F5E" w:rsidRDefault="00033F5E" w:rsidP="00033F5E">
                      <w:pPr>
                        <w:spacing w:line="258" w:lineRule="auto"/>
                        <w:jc w:val="center"/>
                        <w:textDirection w:val="btLr"/>
                        <w:rPr>
                          <w:smallCaps/>
                          <w:color w:val="000000"/>
                          <w:sz w:val="36"/>
                        </w:rPr>
                      </w:pPr>
                    </w:p>
                    <w:p w:rsidR="00033F5E" w:rsidRPr="00033F5E" w:rsidRDefault="00033F5E" w:rsidP="00033F5E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</w:rPr>
                      </w:pPr>
                      <w:r w:rsidRPr="00033F5E">
                        <w:rPr>
                          <w:smallCaps/>
                          <w:color w:val="000000"/>
                          <w:sz w:val="32"/>
                        </w:rPr>
                        <w:t>MÔN XÂY D</w:t>
                      </w:r>
                      <w:r w:rsidR="001B0C31">
                        <w:rPr>
                          <w:smallCaps/>
                          <w:color w:val="000000"/>
                          <w:sz w:val="32"/>
                        </w:rPr>
                        <w:t>Ự</w:t>
                      </w:r>
                      <w:r w:rsidRPr="00033F5E">
                        <w:rPr>
                          <w:smallCaps/>
                          <w:color w:val="000000"/>
                          <w:sz w:val="32"/>
                        </w:rPr>
                        <w:t>NG TRANG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38C8" w:rsidRPr="003374E1" w:rsidRDefault="00033F5E" w:rsidP="007138C8">
      <w:pPr>
        <w:jc w:val="center"/>
        <w:rPr>
          <w:rFonts w:cs="Times New Roman"/>
          <w:color w:val="002060"/>
          <w:sz w:val="52"/>
          <w:szCs w:val="50"/>
        </w:rPr>
      </w:pPr>
      <w:r w:rsidRPr="003374E1">
        <w:rPr>
          <w:rFonts w:cs="Times New Roman"/>
          <w:color w:val="002060"/>
          <w:sz w:val="52"/>
          <w:szCs w:val="50"/>
        </w:rPr>
        <w:t>Môn: Xây dựng trang Web</w:t>
      </w:r>
    </w:p>
    <w:p w:rsidR="00033F5E" w:rsidRPr="003374E1" w:rsidRDefault="00033F5E" w:rsidP="00033F5E">
      <w:pPr>
        <w:rPr>
          <w:rFonts w:cs="Times New Roman"/>
          <w:color w:val="002060"/>
          <w:sz w:val="52"/>
          <w:szCs w:val="50"/>
        </w:rPr>
      </w:pPr>
    </w:p>
    <w:p w:rsidR="007138C8" w:rsidRPr="003374E1" w:rsidRDefault="007138C8" w:rsidP="00592AB0">
      <w:pPr>
        <w:spacing w:before="240" w:after="360"/>
        <w:jc w:val="center"/>
        <w:rPr>
          <w:color w:val="4F81BD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7C7" w:rsidRPr="003374E1" w:rsidRDefault="00C377C7" w:rsidP="00E87414">
      <w:pPr>
        <w:spacing w:before="240" w:after="0"/>
        <w:jc w:val="both"/>
        <w:rPr>
          <w:color w:val="4F81BD" w:themeColor="accent1"/>
          <w:sz w:val="40"/>
        </w:rPr>
      </w:pPr>
    </w:p>
    <w:p w:rsidR="00033F5E" w:rsidRPr="003374E1" w:rsidRDefault="00033F5E" w:rsidP="00E87414">
      <w:pPr>
        <w:spacing w:before="240" w:after="0"/>
        <w:jc w:val="both"/>
        <w:rPr>
          <w:color w:val="4F81BD" w:themeColor="accent1"/>
          <w:sz w:val="40"/>
        </w:rPr>
      </w:pPr>
    </w:p>
    <w:p w:rsidR="00033F5E" w:rsidRPr="003374E1" w:rsidRDefault="00033F5E" w:rsidP="00E87414">
      <w:pPr>
        <w:spacing w:before="240" w:after="0"/>
        <w:jc w:val="both"/>
        <w:rPr>
          <w:color w:val="4F81BD" w:themeColor="accent1"/>
          <w:sz w:val="40"/>
        </w:rPr>
      </w:pPr>
    </w:p>
    <w:p w:rsidR="00033F5E" w:rsidRPr="003374E1" w:rsidRDefault="00033F5E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  <w:lang w:val="vi-VN"/>
        </w:rPr>
      </w:pPr>
      <w:r w:rsidRPr="003374E1">
        <w:rPr>
          <w:rFonts w:ascii="Tahoma" w:hAnsi="Tahoma" w:cs="Tahoma"/>
          <w:sz w:val="24"/>
        </w:rPr>
        <w:t xml:space="preserve">Giảng viên hướng dẫn </w:t>
      </w:r>
      <w:r w:rsidRPr="003374E1">
        <w:rPr>
          <w:rFonts w:ascii="Tahoma" w:hAnsi="Tahoma" w:cs="Tahoma"/>
          <w:sz w:val="24"/>
        </w:rPr>
        <w:tab/>
        <w:t>:</w:t>
      </w:r>
      <w:r w:rsidR="00550639" w:rsidRPr="003374E1">
        <w:rPr>
          <w:rFonts w:ascii="Tahoma" w:hAnsi="Tahoma" w:cs="Tahoma"/>
          <w:sz w:val="24"/>
        </w:rPr>
        <w:t>Hồ</w:t>
      </w:r>
      <w:r w:rsidR="00550639" w:rsidRPr="003374E1">
        <w:rPr>
          <w:rFonts w:ascii="Tahoma" w:hAnsi="Tahoma" w:cs="Tahoma"/>
          <w:sz w:val="24"/>
          <w:lang w:val="vi-VN"/>
        </w:rPr>
        <w:t xml:space="preserve"> Thị Hồng </w:t>
      </w:r>
      <w:r w:rsidR="00891D33">
        <w:rPr>
          <w:rFonts w:ascii="Tahoma" w:hAnsi="Tahoma" w:cs="Tahoma"/>
          <w:sz w:val="24"/>
          <w:lang w:val="vi-VN"/>
        </w:rPr>
        <w:t>Nga</w:t>
      </w:r>
    </w:p>
    <w:p w:rsidR="00C377C7" w:rsidRPr="00891D33" w:rsidRDefault="00C377C7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  <w:lang w:val="vi-VN"/>
        </w:rPr>
      </w:pPr>
      <w:r w:rsidRPr="00891D33">
        <w:rPr>
          <w:rFonts w:ascii="Tahoma" w:hAnsi="Tahoma" w:cs="Tahoma"/>
          <w:sz w:val="24"/>
          <w:lang w:val="vi-VN"/>
        </w:rPr>
        <w:t xml:space="preserve">Mã số sinh viên </w:t>
      </w:r>
      <w:r w:rsidRPr="00891D33">
        <w:rPr>
          <w:rFonts w:ascii="Tahoma" w:hAnsi="Tahoma" w:cs="Tahoma"/>
          <w:sz w:val="24"/>
          <w:lang w:val="vi-VN"/>
        </w:rPr>
        <w:tab/>
        <w:t xml:space="preserve">: </w:t>
      </w:r>
      <w:r w:rsidR="00D05320" w:rsidRPr="00891D33">
        <w:rPr>
          <w:rFonts w:ascii="Tahoma" w:hAnsi="Tahoma" w:cs="Tahoma"/>
          <w:sz w:val="24"/>
          <w:lang w:val="vi-VN"/>
        </w:rPr>
        <w:t>PS20451</w:t>
      </w:r>
    </w:p>
    <w:p w:rsidR="00C377C7" w:rsidRPr="003374E1" w:rsidRDefault="00C377C7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  <w:lang w:val="vi-VN"/>
        </w:rPr>
      </w:pPr>
      <w:r w:rsidRPr="00891D33">
        <w:rPr>
          <w:rFonts w:ascii="Tahoma" w:hAnsi="Tahoma" w:cs="Tahoma"/>
          <w:sz w:val="24"/>
          <w:lang w:val="vi-VN"/>
        </w:rPr>
        <w:t xml:space="preserve">Họ tên sinh viên </w:t>
      </w:r>
      <w:r w:rsidRPr="00891D33">
        <w:rPr>
          <w:rFonts w:ascii="Tahoma" w:hAnsi="Tahoma" w:cs="Tahoma"/>
          <w:sz w:val="24"/>
          <w:lang w:val="vi-VN"/>
        </w:rPr>
        <w:tab/>
        <w:t xml:space="preserve">: </w:t>
      </w:r>
      <w:r w:rsidR="00D05320" w:rsidRPr="00891D33">
        <w:rPr>
          <w:rFonts w:ascii="Tahoma" w:hAnsi="Tahoma" w:cs="Tahoma"/>
          <w:sz w:val="24"/>
          <w:lang w:val="vi-VN"/>
        </w:rPr>
        <w:t>Nguyễn</w:t>
      </w:r>
      <w:r w:rsidR="00D05320" w:rsidRPr="003374E1">
        <w:rPr>
          <w:rFonts w:ascii="Tahoma" w:hAnsi="Tahoma" w:cs="Tahoma"/>
          <w:sz w:val="24"/>
          <w:lang w:val="vi-VN"/>
        </w:rPr>
        <w:t xml:space="preserve"> Đạt Thành</w:t>
      </w:r>
    </w:p>
    <w:p w:rsidR="00C377C7" w:rsidRPr="003374E1" w:rsidRDefault="00C377C7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  <w:lang w:val="vi-VN"/>
        </w:rPr>
      </w:pPr>
      <w:r w:rsidRPr="003374E1">
        <w:rPr>
          <w:rFonts w:ascii="Tahoma" w:hAnsi="Tahoma" w:cs="Tahoma"/>
          <w:sz w:val="24"/>
        </w:rPr>
        <w:t xml:space="preserve">Lớp </w:t>
      </w:r>
      <w:r w:rsidRPr="003374E1">
        <w:rPr>
          <w:rFonts w:ascii="Tahoma" w:hAnsi="Tahoma" w:cs="Tahoma"/>
          <w:sz w:val="24"/>
        </w:rPr>
        <w:tab/>
        <w:t xml:space="preserve">: </w:t>
      </w:r>
      <w:r w:rsidR="00D05320" w:rsidRPr="003374E1">
        <w:rPr>
          <w:rFonts w:ascii="Tahoma" w:hAnsi="Tahoma" w:cs="Tahoma"/>
          <w:sz w:val="24"/>
        </w:rPr>
        <w:t>IT17303_3</w:t>
      </w:r>
    </w:p>
    <w:p w:rsidR="00C377C7" w:rsidRPr="003374E1" w:rsidRDefault="00D22616" w:rsidP="00DC68FE">
      <w:pPr>
        <w:tabs>
          <w:tab w:val="left" w:pos="4050"/>
        </w:tabs>
        <w:spacing w:before="240"/>
        <w:ind w:left="720"/>
        <w:jc w:val="both"/>
        <w:rPr>
          <w:rFonts w:ascii="Tahoma" w:hAnsi="Tahoma" w:cs="Tahoma"/>
          <w:sz w:val="32"/>
        </w:rPr>
      </w:pPr>
      <w:r w:rsidRPr="003374E1">
        <w:rPr>
          <w:rFonts w:ascii="Tahoma" w:hAnsi="Tahoma" w:cs="Tahoma"/>
          <w:sz w:val="32"/>
        </w:rPr>
        <w:t xml:space="preserve"> </w:t>
      </w:r>
    </w:p>
    <w:p w:rsidR="00033F5E" w:rsidRPr="003374E1" w:rsidRDefault="00033F5E" w:rsidP="00E87414">
      <w:pPr>
        <w:spacing w:before="240" w:after="0"/>
        <w:jc w:val="both"/>
      </w:pPr>
    </w:p>
    <w:p w:rsidR="00033F5E" w:rsidRPr="003374E1" w:rsidRDefault="00033F5E" w:rsidP="00033F5E">
      <w:pPr>
        <w:tabs>
          <w:tab w:val="left" w:pos="5013"/>
        </w:tabs>
      </w:pPr>
      <w:r w:rsidRPr="003374E1">
        <w:tab/>
      </w:r>
    </w:p>
    <w:p w:rsidR="00D71606" w:rsidRPr="003374E1" w:rsidRDefault="00033F5E" w:rsidP="00033F5E">
      <w:pPr>
        <w:tabs>
          <w:tab w:val="left" w:pos="5013"/>
        </w:tabs>
        <w:spacing w:before="240"/>
        <w:jc w:val="both"/>
        <w:rPr>
          <w:rStyle w:val="fontstyle01"/>
          <w:rFonts w:ascii="Times New Roman" w:hAnsi="Times New Roman" w:cstheme="minorBidi"/>
          <w:b w:val="0"/>
          <w:bCs w:val="0"/>
          <w:color w:val="auto"/>
          <w:sz w:val="28"/>
        </w:rPr>
      </w:pPr>
      <w:r w:rsidRPr="003374E1">
        <w:rPr>
          <w:rStyle w:val="fontstyle01"/>
          <w:b w:val="0"/>
          <w:sz w:val="24"/>
          <w:szCs w:val="24"/>
        </w:rPr>
        <w:tab/>
      </w:r>
    </w:p>
    <w:p w:rsidR="00D71606" w:rsidRPr="003374E1" w:rsidRDefault="00D71606" w:rsidP="00D71606"/>
    <w:p w:rsidR="00E16291" w:rsidRPr="003374E1" w:rsidRDefault="00E16291" w:rsidP="00D71606">
      <w:pPr>
        <w:tabs>
          <w:tab w:val="center" w:pos="4441"/>
        </w:tabs>
        <w:sectPr w:rsidR="00E16291" w:rsidRPr="003374E1" w:rsidSect="00033F5E">
          <w:headerReference w:type="default" r:id="rId9"/>
          <w:footerReference w:type="default" r:id="rId10"/>
          <w:type w:val="continuous"/>
          <w:pgSz w:w="11907" w:h="16839" w:code="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:rsidR="00D71606" w:rsidRPr="003374E1" w:rsidRDefault="009C5D76" w:rsidP="00D71606">
      <w:pPr>
        <w:shd w:val="clear" w:color="auto" w:fill="FFFFFF"/>
        <w:spacing w:before="100" w:beforeAutospacing="1" w:after="100" w:afterAutospacing="1" w:line="450" w:lineRule="atLeast"/>
        <w:outlineLvl w:val="0"/>
        <w:rPr>
          <w:rFonts w:ascii="OpenSansBold" w:eastAsia="Times New Roman" w:hAnsi="OpenSansBold" w:cs="Arial"/>
          <w:kern w:val="36"/>
          <w:sz w:val="30"/>
          <w:szCs w:val="30"/>
        </w:rPr>
      </w:pPr>
      <w:r w:rsidRPr="003374E1">
        <w:rPr>
          <w:rFonts w:ascii="OpenSansBold" w:eastAsia="Times New Roman" w:hAnsi="OpenSansBold" w:cs="Arial"/>
          <w:kern w:val="36"/>
          <w:sz w:val="30"/>
          <w:szCs w:val="30"/>
        </w:rPr>
        <w:lastRenderedPageBreak/>
        <w:t>WebSite</w:t>
      </w:r>
      <w:r w:rsidRPr="003374E1">
        <w:rPr>
          <w:rFonts w:ascii="OpenSansBold" w:eastAsia="Times New Roman" w:hAnsi="OpenSansBold" w:cs="Arial"/>
          <w:kern w:val="36"/>
          <w:sz w:val="30"/>
          <w:szCs w:val="30"/>
          <w:lang w:val="vi-VN"/>
        </w:rPr>
        <w:t xml:space="preserve"> Vua hài kịch HONGKONG </w:t>
      </w:r>
      <w:r w:rsidRPr="003374E1">
        <w:rPr>
          <w:rFonts w:ascii="OpenSansBold" w:eastAsia="Times New Roman" w:hAnsi="OpenSansBold" w:cs="Arial"/>
          <w:i/>
          <w:color w:val="FF0000"/>
          <w:kern w:val="36"/>
          <w:sz w:val="30"/>
          <w:szCs w:val="30"/>
          <w:lang w:val="vi-VN"/>
        </w:rPr>
        <w:t xml:space="preserve">Châu Tinh Trì </w:t>
      </w:r>
      <w:r w:rsidRPr="003374E1">
        <w:rPr>
          <w:rFonts w:ascii="OpenSansBold" w:eastAsia="Times New Roman" w:hAnsi="OpenSansBold" w:cs="Arial"/>
          <w:kern w:val="36"/>
          <w:sz w:val="30"/>
          <w:szCs w:val="30"/>
          <w:lang w:val="vi-VN"/>
        </w:rPr>
        <w:t>(Stephen Chow)</w:t>
      </w:r>
    </w:p>
    <w:p w:rsidR="00D71606" w:rsidRPr="003374E1" w:rsidRDefault="00F44271" w:rsidP="00F44271">
      <w:pPr>
        <w:shd w:val="clear" w:color="auto" w:fill="FFFFFF"/>
        <w:spacing w:before="100" w:beforeAutospacing="1" w:after="100" w:afterAutospacing="1" w:line="450" w:lineRule="atLeast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r w:rsidRPr="003374E1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1</w:t>
      </w:r>
      <w:r w:rsidRPr="003374E1">
        <w:rPr>
          <w:rFonts w:ascii="OpenSansBold" w:eastAsia="Times New Roman" w:hAnsi="OpenSansBold" w:cs="Arial"/>
          <w:color w:val="C00000"/>
          <w:kern w:val="36"/>
          <w:sz w:val="30"/>
          <w:szCs w:val="30"/>
          <w:lang w:val="vi-VN"/>
        </w:rPr>
        <w:t>.</w:t>
      </w:r>
      <w:r w:rsidR="00D71606" w:rsidRPr="003374E1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Mô tả WebSite</w:t>
      </w:r>
    </w:p>
    <w:p w:rsidR="009C5D76" w:rsidRPr="003374E1" w:rsidRDefault="009C5D76" w:rsidP="00D71606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="Arial" w:hAnsi="Arial" w:cs="Arial"/>
          <w:bCs/>
          <w:i/>
          <w:iCs/>
          <w:color w:val="595552"/>
          <w:kern w:val="36"/>
          <w:sz w:val="21"/>
          <w:szCs w:val="21"/>
          <w:bdr w:val="none" w:sz="0" w:space="0" w:color="auto" w:frame="1"/>
          <w:shd w:val="clear" w:color="auto" w:fill="FFFFFF"/>
        </w:rPr>
      </w:pPr>
      <w:r w:rsidRPr="003374E1">
        <w:rPr>
          <w:rFonts w:ascii="Arial" w:hAnsi="Arial" w:cs="Arial"/>
          <w:bCs/>
          <w:i/>
          <w:iCs/>
          <w:color w:val="595552"/>
          <w:kern w:val="36"/>
          <w:sz w:val="21"/>
          <w:szCs w:val="21"/>
          <w:bdr w:val="none" w:sz="0" w:space="0" w:color="auto" w:frame="1"/>
          <w:shd w:val="clear" w:color="auto" w:fill="FFFFFF"/>
        </w:rPr>
        <w:t>Cung</w:t>
      </w:r>
      <w:r w:rsidRPr="003374E1">
        <w:rPr>
          <w:rFonts w:ascii="Arial" w:hAnsi="Arial" w:cs="Arial"/>
          <w:bCs/>
          <w:i/>
          <w:iCs/>
          <w:color w:val="595552"/>
          <w:kern w:val="36"/>
          <w:sz w:val="21"/>
          <w:szCs w:val="21"/>
          <w:bdr w:val="none" w:sz="0" w:space="0" w:color="auto" w:frame="1"/>
          <w:shd w:val="clear" w:color="auto" w:fill="FFFFFF"/>
          <w:lang w:val="vi-VN"/>
        </w:rPr>
        <w:t xml:space="preserve"> cấp thông tin về Vua hài kịch Hồng Kông Châu Tinh </w:t>
      </w:r>
      <w:r w:rsidR="00C95B6D" w:rsidRPr="003374E1">
        <w:rPr>
          <w:rFonts w:ascii="Arial" w:hAnsi="Arial" w:cs="Arial"/>
          <w:bCs/>
          <w:i/>
          <w:iCs/>
          <w:color w:val="595552"/>
          <w:kern w:val="36"/>
          <w:sz w:val="21"/>
          <w:szCs w:val="21"/>
          <w:bdr w:val="none" w:sz="0" w:space="0" w:color="auto" w:frame="1"/>
          <w:shd w:val="clear" w:color="auto" w:fill="FFFFFF"/>
          <w:lang w:val="vi-VN"/>
        </w:rPr>
        <w:t>Trì (Stephen Chow) như tiểu sử, lí lịch,</w:t>
      </w:r>
      <w:r w:rsidR="00BB5328" w:rsidRPr="003374E1">
        <w:rPr>
          <w:rFonts w:ascii="Arial" w:hAnsi="Arial" w:cs="Arial"/>
          <w:bCs/>
          <w:i/>
          <w:iCs/>
          <w:color w:val="595552"/>
          <w:kern w:val="36"/>
          <w:sz w:val="21"/>
          <w:szCs w:val="21"/>
          <w:bdr w:val="none" w:sz="0" w:space="0" w:color="auto" w:frame="1"/>
          <w:shd w:val="clear" w:color="auto" w:fill="FFFFFF"/>
          <w:lang w:val="vi-VN"/>
        </w:rPr>
        <w:t xml:space="preserve"> danh sách các phim đã đóng ...</w:t>
      </w:r>
    </w:p>
    <w:p w:rsidR="00D71606" w:rsidRPr="003374E1" w:rsidRDefault="00550639" w:rsidP="00077B0A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="Arial" w:hAnsi="Arial" w:cs="Arial"/>
          <w:bCs/>
          <w:i/>
          <w:iCs/>
          <w:color w:val="595552"/>
          <w:kern w:val="36"/>
          <w:sz w:val="21"/>
          <w:szCs w:val="21"/>
          <w:bdr w:val="none" w:sz="0" w:space="0" w:color="auto" w:frame="1"/>
          <w:shd w:val="clear" w:color="auto" w:fill="FFFFFF"/>
        </w:rPr>
      </w:pPr>
      <w:r w:rsidRPr="003374E1">
        <w:rPr>
          <w:rFonts w:ascii="Arial" w:hAnsi="Arial" w:cs="Arial"/>
          <w:bCs/>
          <w:i/>
          <w:iCs/>
          <w:color w:val="595552"/>
          <w:kern w:val="36"/>
          <w:sz w:val="21"/>
          <w:szCs w:val="21"/>
          <w:bdr w:val="none" w:sz="0" w:space="0" w:color="auto" w:frame="1"/>
          <w:shd w:val="clear" w:color="auto" w:fill="FFFFFF"/>
        </w:rPr>
        <w:t>Cho</w:t>
      </w:r>
      <w:r w:rsidRPr="003374E1">
        <w:rPr>
          <w:rFonts w:ascii="Arial" w:hAnsi="Arial" w:cs="Arial"/>
          <w:bCs/>
          <w:i/>
          <w:iCs/>
          <w:color w:val="595552"/>
          <w:kern w:val="36"/>
          <w:sz w:val="21"/>
          <w:szCs w:val="21"/>
          <w:bdr w:val="none" w:sz="0" w:space="0" w:color="auto" w:frame="1"/>
          <w:shd w:val="clear" w:color="auto" w:fill="FFFFFF"/>
          <w:lang w:val="vi-VN"/>
        </w:rPr>
        <w:t xml:space="preserve"> phép chọn chủ để: hình ảnh, phim lẻ, phim rạp, phim truyền hình,.. để xem hình ảnh, phim thông qua các đường liên kết có sẵn </w:t>
      </w:r>
    </w:p>
    <w:p w:rsidR="00D71606" w:rsidRPr="003374E1" w:rsidRDefault="00F44271" w:rsidP="00F44271">
      <w:pPr>
        <w:shd w:val="clear" w:color="auto" w:fill="FFFFFF"/>
        <w:spacing w:before="100" w:beforeAutospacing="1" w:after="100" w:afterAutospacing="1" w:line="450" w:lineRule="atLeast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r w:rsidRPr="003374E1">
        <w:rPr>
          <w:rFonts w:ascii="OpenSansBold" w:eastAsia="Times New Roman" w:hAnsi="OpenSansBold" w:cs="Arial"/>
          <w:color w:val="C00000"/>
          <w:kern w:val="36"/>
          <w:sz w:val="30"/>
          <w:szCs w:val="30"/>
          <w:highlight w:val="lightGray"/>
        </w:rPr>
        <w:t>2</w:t>
      </w:r>
      <w:r w:rsidRPr="003374E1">
        <w:rPr>
          <w:rFonts w:ascii="OpenSansBold" w:eastAsia="Times New Roman" w:hAnsi="OpenSansBold" w:cs="Arial"/>
          <w:color w:val="C00000"/>
          <w:kern w:val="36"/>
          <w:sz w:val="30"/>
          <w:szCs w:val="30"/>
          <w:lang w:val="vi-VN"/>
        </w:rPr>
        <w:t>.</w:t>
      </w:r>
      <w:r w:rsidR="00D71606" w:rsidRPr="003374E1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Sơ đồ WebSite</w:t>
      </w:r>
    </w:p>
    <w:p w:rsidR="00D71606" w:rsidRPr="003374E1" w:rsidRDefault="00077B0A" w:rsidP="00D71606">
      <w:r w:rsidRPr="003374E1">
        <w:rPr>
          <w:noProof/>
          <w:lang w:val="vi-VN" w:eastAsia="vi-VN"/>
        </w:rPr>
        <w:drawing>
          <wp:inline distT="0" distB="0" distL="0" distR="0">
            <wp:extent cx="5486400" cy="3200400"/>
            <wp:effectExtent l="0" t="0" r="76200" b="0"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D71606" w:rsidRDefault="00F44271" w:rsidP="00F44271">
      <w:p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r w:rsidRPr="003374E1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3</w:t>
      </w:r>
      <w:r w:rsidRPr="003374E1">
        <w:rPr>
          <w:rFonts w:ascii="OpenSansBold" w:eastAsia="Times New Roman" w:hAnsi="OpenSansBold" w:cs="Arial"/>
          <w:color w:val="C00000"/>
          <w:kern w:val="36"/>
          <w:sz w:val="30"/>
          <w:szCs w:val="30"/>
          <w:lang w:val="vi-VN"/>
        </w:rPr>
        <w:t xml:space="preserve">. </w:t>
      </w:r>
      <w:r w:rsidR="00D71606" w:rsidRPr="003374E1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Phác thảo WebSite Trang chủ (Các bạn có thể sử dụng photoshop, word,…)</w:t>
      </w:r>
    </w:p>
    <w:p w:rsidR="00C97786" w:rsidRPr="003374E1" w:rsidRDefault="00C97786" w:rsidP="00F44271">
      <w:p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r w:rsidRPr="00C97786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lastRenderedPageBreak/>
        <w:drawing>
          <wp:inline distT="0" distB="0" distL="0" distR="0" wp14:anchorId="6C5589D5" wp14:editId="49048D4E">
            <wp:extent cx="5640705" cy="292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E1" w:rsidRPr="003374E1" w:rsidRDefault="003374E1" w:rsidP="00F44271">
      <w:p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</w:p>
    <w:p w:rsidR="00F44271" w:rsidRPr="003374E1" w:rsidRDefault="00F44271" w:rsidP="00F44271">
      <w:p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</w:p>
    <w:p w:rsidR="00F44271" w:rsidRPr="003374E1" w:rsidRDefault="00F44271" w:rsidP="00F44271">
      <w:p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</w:p>
    <w:p w:rsidR="00F44271" w:rsidRPr="003374E1" w:rsidRDefault="00F44271" w:rsidP="00F44271">
      <w:p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</w:p>
    <w:p w:rsidR="00F44271" w:rsidRPr="003374E1" w:rsidRDefault="00F44271" w:rsidP="00F44271">
      <w:p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</w:p>
    <w:p w:rsidR="00F44271" w:rsidRPr="003374E1" w:rsidRDefault="00F44271" w:rsidP="00F44271">
      <w:p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</w:p>
    <w:p w:rsidR="00F44271" w:rsidRDefault="00F44271" w:rsidP="00891D33">
      <w:pPr>
        <w:shd w:val="clear" w:color="auto" w:fill="FFFFFF"/>
        <w:spacing w:before="100" w:beforeAutospacing="1" w:after="100" w:afterAutospacing="1" w:line="450" w:lineRule="atLeast"/>
        <w:outlineLvl w:val="0"/>
        <w:rPr>
          <w:rFonts w:ascii="OpenSansBold" w:eastAsia="Times New Roman" w:hAnsi="OpenSansBold" w:cs="Arial"/>
          <w:color w:val="C00000"/>
          <w:kern w:val="36"/>
          <w:sz w:val="30"/>
          <w:szCs w:val="30"/>
        </w:rPr>
      </w:pPr>
      <w:r w:rsidRPr="003374E1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>4</w:t>
      </w:r>
      <w:r w:rsidRPr="003374E1">
        <w:rPr>
          <w:rFonts w:ascii="OpenSansBold" w:eastAsia="Times New Roman" w:hAnsi="OpenSansBold" w:cs="Arial"/>
          <w:color w:val="C00000"/>
          <w:kern w:val="36"/>
          <w:sz w:val="30"/>
          <w:szCs w:val="30"/>
          <w:lang w:val="vi-VN"/>
        </w:rPr>
        <w:t xml:space="preserve">. </w:t>
      </w:r>
      <w:r w:rsidR="00D71606" w:rsidRPr="003374E1">
        <w:rPr>
          <w:rFonts w:ascii="OpenSansBold" w:eastAsia="Times New Roman" w:hAnsi="OpenSansBold" w:cs="Arial"/>
          <w:color w:val="C00000"/>
          <w:kern w:val="36"/>
          <w:sz w:val="30"/>
          <w:szCs w:val="30"/>
        </w:rPr>
        <w:t xml:space="preserve">Phác thảo các trang con </w:t>
      </w:r>
    </w:p>
    <w:p w:rsidR="00891D33" w:rsidRDefault="00891D33" w:rsidP="00891D33">
      <w:pPr>
        <w:shd w:val="clear" w:color="auto" w:fill="FFFFFF"/>
        <w:spacing w:before="100" w:beforeAutospacing="1" w:after="100" w:afterAutospacing="1" w:line="450" w:lineRule="atLeast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  <w:lang w:val="vi-VN"/>
        </w:rPr>
      </w:pPr>
      <w:r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</w:rPr>
        <w:t>Trang</w:t>
      </w:r>
      <w:r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  <w:lang w:val="vi-VN"/>
        </w:rPr>
        <w:t xml:space="preserve"> tiểu sử: </w:t>
      </w:r>
    </w:p>
    <w:p w:rsidR="00891D33" w:rsidRDefault="004B1EDB" w:rsidP="00891D33">
      <w:pPr>
        <w:shd w:val="clear" w:color="auto" w:fill="FFFFFF"/>
        <w:spacing w:before="100" w:beforeAutospacing="1" w:after="100" w:afterAutospacing="1" w:line="450" w:lineRule="atLeast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  <w:lang w:val="vi-VN"/>
        </w:rPr>
      </w:pPr>
      <w:r w:rsidRPr="004B1EDB"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  <w:lang w:val="vi-VN"/>
        </w:rPr>
        <w:lastRenderedPageBreak/>
        <w:drawing>
          <wp:inline distT="0" distB="0" distL="0" distR="0" wp14:anchorId="0E25F38D" wp14:editId="4CC356F2">
            <wp:extent cx="5640705" cy="30841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32" w:rsidRDefault="00DE6332" w:rsidP="00891D33">
      <w:pPr>
        <w:shd w:val="clear" w:color="auto" w:fill="FFFFFF"/>
        <w:spacing w:before="100" w:beforeAutospacing="1" w:after="100" w:afterAutospacing="1" w:line="450" w:lineRule="atLeast"/>
        <w:outlineLvl w:val="0"/>
        <w:rPr>
          <w:rFonts w:ascii="OpenSansBold" w:eastAsia="Times New Roman" w:hAnsi="OpenSansBold" w:cs="Arial"/>
          <w:noProof/>
          <w:color w:val="000000" w:themeColor="text1"/>
          <w:kern w:val="36"/>
          <w:sz w:val="30"/>
          <w:szCs w:val="30"/>
          <w:lang w:val="vi-VN" w:eastAsia="vi-VN"/>
        </w:rPr>
      </w:pPr>
      <w:r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  <w:lang w:val="vi-VN"/>
        </w:rPr>
        <w:t xml:space="preserve">Trang hình ảnh </w:t>
      </w:r>
    </w:p>
    <w:p w:rsidR="00DE6332" w:rsidRDefault="004B1EDB" w:rsidP="00891D33">
      <w:pPr>
        <w:shd w:val="clear" w:color="auto" w:fill="FFFFFF"/>
        <w:spacing w:before="100" w:beforeAutospacing="1" w:after="100" w:afterAutospacing="1" w:line="450" w:lineRule="atLeast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  <w:lang w:val="vi-VN"/>
        </w:rPr>
      </w:pPr>
      <w:r w:rsidRPr="004B1EDB"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  <w:lang w:val="vi-VN"/>
        </w:rPr>
        <w:drawing>
          <wp:inline distT="0" distB="0" distL="0" distR="0" wp14:anchorId="0E8889E0" wp14:editId="0CE02E56">
            <wp:extent cx="5640705" cy="3058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32" w:rsidRPr="00891D33" w:rsidRDefault="00DE6332" w:rsidP="00891D33">
      <w:pPr>
        <w:shd w:val="clear" w:color="auto" w:fill="FFFFFF"/>
        <w:spacing w:before="100" w:beforeAutospacing="1" w:after="100" w:afterAutospacing="1" w:line="450" w:lineRule="atLeast"/>
        <w:outlineLvl w:val="0"/>
        <w:rPr>
          <w:rFonts w:ascii="OpenSansBold" w:eastAsia="Times New Roman" w:hAnsi="OpenSansBold" w:cs="Arial"/>
          <w:color w:val="000000" w:themeColor="text1"/>
          <w:kern w:val="36"/>
          <w:sz w:val="30"/>
          <w:szCs w:val="30"/>
          <w:lang w:val="vi-VN"/>
        </w:rPr>
      </w:pPr>
    </w:p>
    <w:p w:rsidR="00D71606" w:rsidRPr="003374E1" w:rsidRDefault="00D71606" w:rsidP="00D71606">
      <w:pPr>
        <w:rPr>
          <w:rFonts w:ascii="OpenSansBold" w:eastAsia="Times New Roman" w:hAnsi="OpenSansBold" w:cs="Arial"/>
          <w:color w:val="0072B0"/>
          <w:kern w:val="36"/>
          <w:sz w:val="30"/>
          <w:szCs w:val="30"/>
        </w:rPr>
      </w:pPr>
    </w:p>
    <w:p w:rsidR="009B37CA" w:rsidRDefault="00DE6332" w:rsidP="009B37CA">
      <w:pPr>
        <w:rPr>
          <w:lang w:val="vi-VN"/>
        </w:rPr>
      </w:pPr>
      <w:r>
        <w:t>Trang</w:t>
      </w:r>
      <w:r>
        <w:rPr>
          <w:lang w:val="vi-VN"/>
        </w:rPr>
        <w:t xml:space="preserve"> phim </w:t>
      </w:r>
      <w:r w:rsidR="00126A50">
        <w:rPr>
          <w:lang w:val="vi-VN"/>
        </w:rPr>
        <w:t xml:space="preserve">bộ: </w:t>
      </w:r>
    </w:p>
    <w:p w:rsidR="00126A50" w:rsidRDefault="004B1EDB" w:rsidP="009B37CA">
      <w:pPr>
        <w:rPr>
          <w:lang w:val="vi-VN"/>
        </w:rPr>
      </w:pPr>
      <w:r w:rsidRPr="004B1EDB">
        <w:rPr>
          <w:lang w:val="vi-VN"/>
        </w:rPr>
        <w:lastRenderedPageBreak/>
        <w:drawing>
          <wp:inline distT="0" distB="0" distL="0" distR="0" wp14:anchorId="36621387" wp14:editId="39B80F04">
            <wp:extent cx="5640705" cy="29495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50" w:rsidRDefault="00126A50" w:rsidP="009B37CA">
      <w:pPr>
        <w:rPr>
          <w:lang w:val="vi-VN"/>
        </w:rPr>
      </w:pPr>
      <w:r>
        <w:rPr>
          <w:lang w:val="vi-VN"/>
        </w:rPr>
        <w:t xml:space="preserve">Trang phim lẻ: </w:t>
      </w:r>
    </w:p>
    <w:p w:rsidR="00126A50" w:rsidRDefault="004B1EDB" w:rsidP="009B37CA">
      <w:pPr>
        <w:rPr>
          <w:lang w:val="vi-VN"/>
        </w:rPr>
      </w:pPr>
      <w:r w:rsidRPr="004B1EDB">
        <w:rPr>
          <w:lang w:val="vi-VN"/>
        </w:rPr>
        <w:drawing>
          <wp:inline distT="0" distB="0" distL="0" distR="0" wp14:anchorId="1A33563D" wp14:editId="3B2991A1">
            <wp:extent cx="5640705" cy="29495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A1" w:rsidRDefault="00DF61A1" w:rsidP="009B37CA">
      <w:pPr>
        <w:rPr>
          <w:lang w:val="vi-VN"/>
        </w:rPr>
      </w:pPr>
      <w:r>
        <w:rPr>
          <w:lang w:val="vi-VN"/>
        </w:rPr>
        <w:t>+Phim rạp:</w:t>
      </w:r>
    </w:p>
    <w:p w:rsidR="00DF61A1" w:rsidRDefault="004B1EDB" w:rsidP="009B37CA">
      <w:pPr>
        <w:rPr>
          <w:lang w:val="vi-VN"/>
        </w:rPr>
      </w:pPr>
      <w:r w:rsidRPr="004B1EDB">
        <w:rPr>
          <w:lang w:val="vi-VN"/>
        </w:rPr>
        <w:lastRenderedPageBreak/>
        <w:drawing>
          <wp:inline distT="0" distB="0" distL="0" distR="0" wp14:anchorId="3B02B203" wp14:editId="71C49091">
            <wp:extent cx="5640705" cy="29495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A1" w:rsidRDefault="00DF61A1" w:rsidP="009B37CA">
      <w:pPr>
        <w:rPr>
          <w:lang w:val="vi-VN"/>
        </w:rPr>
      </w:pPr>
      <w:r>
        <w:rPr>
          <w:lang w:val="vi-VN"/>
        </w:rPr>
        <w:t>+Phim hài:</w:t>
      </w:r>
    </w:p>
    <w:p w:rsidR="00DF61A1" w:rsidRPr="00DE6332" w:rsidRDefault="004B1EDB" w:rsidP="009B37CA">
      <w:pPr>
        <w:rPr>
          <w:lang w:val="vi-VN"/>
        </w:rPr>
      </w:pPr>
      <w:r w:rsidRPr="004B1EDB">
        <w:rPr>
          <w:lang w:val="vi-VN"/>
        </w:rPr>
        <w:drawing>
          <wp:inline distT="0" distB="0" distL="0" distR="0" wp14:anchorId="5E9B2269" wp14:editId="6AEC93D5">
            <wp:extent cx="5640705" cy="29495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37" w:rsidRPr="003374E1" w:rsidRDefault="000A1837" w:rsidP="000A1837"/>
    <w:p w:rsidR="000A1837" w:rsidRPr="003374E1" w:rsidRDefault="000A1837" w:rsidP="000A1837">
      <w:bookmarkStart w:id="0" w:name="_GoBack"/>
      <w:bookmarkEnd w:id="0"/>
    </w:p>
    <w:p w:rsidR="000A1837" w:rsidRPr="003374E1" w:rsidRDefault="000A1837" w:rsidP="000A1837"/>
    <w:sectPr w:rsidR="000A1837" w:rsidRPr="003374E1" w:rsidSect="00F50AFB">
      <w:footerReference w:type="default" r:id="rId20"/>
      <w:pgSz w:w="11907" w:h="16839" w:code="9"/>
      <w:pgMar w:top="1152" w:right="1152" w:bottom="1152" w:left="1152" w:header="576" w:footer="576" w:gutter="72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C7F" w:rsidRDefault="00F06C7F" w:rsidP="00C377C7">
      <w:pPr>
        <w:spacing w:after="0" w:line="240" w:lineRule="auto"/>
      </w:pPr>
      <w:r>
        <w:separator/>
      </w:r>
    </w:p>
  </w:endnote>
  <w:endnote w:type="continuationSeparator" w:id="0">
    <w:p w:rsidR="00F06C7F" w:rsidRDefault="00F06C7F" w:rsidP="00C3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OpenSans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606" w:rsidRDefault="00D71606">
    <w:pPr>
      <w:pStyle w:val="Footer"/>
    </w:pP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71EE29B" wp14:editId="46E81040">
              <wp:simplePos x="0" y="0"/>
              <wp:positionH relativeFrom="page">
                <wp:align>center</wp:align>
              </wp:positionH>
              <wp:positionV relativeFrom="paragraph">
                <wp:posOffset>30121</wp:posOffset>
              </wp:positionV>
              <wp:extent cx="2557145" cy="323850"/>
              <wp:effectExtent l="0" t="0" r="0" b="0"/>
              <wp:wrapTopAndBottom/>
              <wp:docPr id="4867" name="Rectangle 48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7145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D71606" w:rsidRDefault="00D71606" w:rsidP="00D7160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</w:rPr>
                            <w:t>TP.HCM - 2022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1EE29B" id="Rectangle 4867" o:spid="_x0000_s1027" style="position:absolute;margin-left:0;margin-top:2.35pt;width:201.35pt;height:25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" fillcolor="white [3201]" stroked="f">
              <v:textbox inset="2.53958mm,1.2694mm,2.53958mm,1.2694mm">
                <w:txbxContent>
                  <w:p w:rsidR="00D71606" w:rsidRDefault="00D71606" w:rsidP="00D7160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b/>
                        <w:i/>
                        <w:color w:val="000000"/>
                      </w:rPr>
                      <w:t>TP.HCM - 2022</w:t>
                    </w:r>
                  </w:p>
                </w:txbxContent>
              </v:textbox>
              <w10:wrap type="topAndBottom"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AFB" w:rsidRPr="00F50AFB" w:rsidRDefault="00D71606" w:rsidP="00F50AFB">
    <w:pPr>
      <w:pStyle w:val="Footer"/>
      <w:pBdr>
        <w:top w:val="dotDash" w:sz="8" w:space="1" w:color="auto"/>
      </w:pBdr>
      <w:tabs>
        <w:tab w:val="clear" w:pos="9360"/>
        <w:tab w:val="right" w:pos="8910"/>
      </w:tabs>
    </w:pPr>
    <w:r>
      <w:rPr>
        <w:i/>
      </w:rPr>
      <w:t>WEB</w:t>
    </w:r>
    <w:r w:rsidR="000A1837">
      <w:rPr>
        <w:i/>
      </w:rPr>
      <w:t>102</w:t>
    </w:r>
    <w:r w:rsidR="00F50AFB">
      <w:rPr>
        <w:i/>
      </w:rPr>
      <w:t>3</w:t>
    </w:r>
    <w:r w:rsidR="00F50AFB">
      <w:rPr>
        <w:i/>
      </w:rPr>
      <w:tab/>
    </w:r>
    <w:r w:rsidR="00F50AFB">
      <w:rPr>
        <w:i/>
      </w:rPr>
      <w:tab/>
    </w:r>
    <w:r w:rsidR="00F50AFB" w:rsidRPr="006E7908">
      <w:rPr>
        <w:i/>
      </w:rPr>
      <w:t xml:space="preserve">Trang </w:t>
    </w:r>
    <w:sdt>
      <w:sdtPr>
        <w:id w:val="15689877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50AFB">
          <w:fldChar w:fldCharType="begin"/>
        </w:r>
        <w:r w:rsidR="00F50AFB">
          <w:instrText xml:space="preserve"> PAGE   \* MERGEFORMAT </w:instrText>
        </w:r>
        <w:r w:rsidR="00F50AFB">
          <w:fldChar w:fldCharType="separate"/>
        </w:r>
        <w:r w:rsidR="004B1EDB">
          <w:rPr>
            <w:noProof/>
          </w:rPr>
          <w:t>6</w:t>
        </w:r>
        <w:r w:rsidR="00F50AF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C7F" w:rsidRDefault="00F06C7F" w:rsidP="00C377C7">
      <w:pPr>
        <w:spacing w:after="0" w:line="240" w:lineRule="auto"/>
      </w:pPr>
      <w:r>
        <w:separator/>
      </w:r>
    </w:p>
  </w:footnote>
  <w:footnote w:type="continuationSeparator" w:id="0">
    <w:p w:rsidR="00F06C7F" w:rsidRDefault="00F06C7F" w:rsidP="00C3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F5E" w:rsidRDefault="00D71606" w:rsidP="00D71606">
    <w:pPr>
      <w:pBdr>
        <w:bottom w:val="dotDash" w:sz="4" w:space="1" w:color="auto"/>
      </w:pBdr>
      <w:tabs>
        <w:tab w:val="right" w:pos="10350"/>
      </w:tabs>
      <w:ind w:right="27"/>
      <w:rPr>
        <w:b/>
      </w:rPr>
    </w:pPr>
    <w:r>
      <w:rPr>
        <w:b/>
      </w:rPr>
      <w:t xml:space="preserve">MASV: </w:t>
    </w:r>
    <w:r>
      <w:rPr>
        <w:b/>
      </w:rPr>
      <w:tab/>
      <w:t xml:space="preserve">LỚP: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28A9"/>
    <w:multiLevelType w:val="hybridMultilevel"/>
    <w:tmpl w:val="80D0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772"/>
    <w:multiLevelType w:val="hybridMultilevel"/>
    <w:tmpl w:val="76B2E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54BD0"/>
    <w:multiLevelType w:val="hybridMultilevel"/>
    <w:tmpl w:val="4AB8D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6413C"/>
    <w:multiLevelType w:val="hybridMultilevel"/>
    <w:tmpl w:val="2758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23F11"/>
    <w:multiLevelType w:val="hybridMultilevel"/>
    <w:tmpl w:val="442E1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579C0"/>
    <w:multiLevelType w:val="hybridMultilevel"/>
    <w:tmpl w:val="10B8AB6E"/>
    <w:lvl w:ilvl="0" w:tplc="969086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320D9"/>
    <w:multiLevelType w:val="hybridMultilevel"/>
    <w:tmpl w:val="9410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944FB"/>
    <w:multiLevelType w:val="hybridMultilevel"/>
    <w:tmpl w:val="701C6C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FF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40932"/>
    <w:multiLevelType w:val="hybridMultilevel"/>
    <w:tmpl w:val="03D8D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42AE5"/>
    <w:multiLevelType w:val="hybridMultilevel"/>
    <w:tmpl w:val="7CEA88DC"/>
    <w:lvl w:ilvl="0" w:tplc="042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A4D1D"/>
    <w:multiLevelType w:val="hybridMultilevel"/>
    <w:tmpl w:val="4036CD82"/>
    <w:lvl w:ilvl="0" w:tplc="042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10"/>
  </w:num>
  <w:num w:numId="8">
    <w:abstractNumId w:val="0"/>
  </w:num>
  <w:num w:numId="9">
    <w:abstractNumId w:val="1"/>
  </w:num>
  <w:num w:numId="10">
    <w:abstractNumId w:val="4"/>
  </w:num>
  <w:num w:numId="11">
    <w:abstractNumId w:val="9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91"/>
    <w:rsid w:val="0000258A"/>
    <w:rsid w:val="00033F5E"/>
    <w:rsid w:val="00053555"/>
    <w:rsid w:val="00077B0A"/>
    <w:rsid w:val="000A1837"/>
    <w:rsid w:val="000F2D81"/>
    <w:rsid w:val="000F3581"/>
    <w:rsid w:val="00126A50"/>
    <w:rsid w:val="00140D04"/>
    <w:rsid w:val="00193A84"/>
    <w:rsid w:val="001B0C31"/>
    <w:rsid w:val="001B457D"/>
    <w:rsid w:val="001D6DC8"/>
    <w:rsid w:val="001F513B"/>
    <w:rsid w:val="00273E1A"/>
    <w:rsid w:val="002C1156"/>
    <w:rsid w:val="002C4A16"/>
    <w:rsid w:val="002D3BBE"/>
    <w:rsid w:val="003374E1"/>
    <w:rsid w:val="003D0975"/>
    <w:rsid w:val="00456F5D"/>
    <w:rsid w:val="004B1EDB"/>
    <w:rsid w:val="00550639"/>
    <w:rsid w:val="0055484F"/>
    <w:rsid w:val="00577C23"/>
    <w:rsid w:val="00592AB0"/>
    <w:rsid w:val="00604816"/>
    <w:rsid w:val="006D07FF"/>
    <w:rsid w:val="006D6F91"/>
    <w:rsid w:val="006E42F7"/>
    <w:rsid w:val="007138C8"/>
    <w:rsid w:val="00762DB8"/>
    <w:rsid w:val="00783A2E"/>
    <w:rsid w:val="007E4CA3"/>
    <w:rsid w:val="0084210E"/>
    <w:rsid w:val="00891D33"/>
    <w:rsid w:val="008F37FA"/>
    <w:rsid w:val="009B37CA"/>
    <w:rsid w:val="009C5D76"/>
    <w:rsid w:val="009D48EE"/>
    <w:rsid w:val="00A05B79"/>
    <w:rsid w:val="00A97216"/>
    <w:rsid w:val="00AA58DB"/>
    <w:rsid w:val="00B14747"/>
    <w:rsid w:val="00B1647C"/>
    <w:rsid w:val="00BB5328"/>
    <w:rsid w:val="00BC6D0C"/>
    <w:rsid w:val="00C377C7"/>
    <w:rsid w:val="00C95B6D"/>
    <w:rsid w:val="00C97786"/>
    <w:rsid w:val="00D05320"/>
    <w:rsid w:val="00D22616"/>
    <w:rsid w:val="00D56DD0"/>
    <w:rsid w:val="00D71606"/>
    <w:rsid w:val="00DA71FC"/>
    <w:rsid w:val="00DB71FA"/>
    <w:rsid w:val="00DC68FE"/>
    <w:rsid w:val="00DE6332"/>
    <w:rsid w:val="00DF61A1"/>
    <w:rsid w:val="00E16291"/>
    <w:rsid w:val="00E87414"/>
    <w:rsid w:val="00EB670C"/>
    <w:rsid w:val="00F06C7F"/>
    <w:rsid w:val="00F3204D"/>
    <w:rsid w:val="00F44271"/>
    <w:rsid w:val="00F50AFB"/>
    <w:rsid w:val="00F53A1F"/>
    <w:rsid w:val="00FB0C1E"/>
    <w:rsid w:val="00FC2D65"/>
    <w:rsid w:val="00FE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87B6AC2-48C7-471D-9F21-1E1740A6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7C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7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77C7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C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C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6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16291"/>
    <w:pPr>
      <w:spacing w:before="120" w:after="120"/>
      <w:outlineLvl w:val="9"/>
    </w:pPr>
    <w:rPr>
      <w:rFonts w:ascii="Times New Roman" w:hAnsi="Times New Roman"/>
      <w:color w:val="auto"/>
      <w:sz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6DD0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E162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DD0"/>
    <w:pPr>
      <w:spacing w:before="200" w:after="0"/>
      <w:ind w:left="720" w:hanging="720"/>
      <w:contextualSpacing/>
    </w:pPr>
    <w:rPr>
      <w:rFonts w:ascii="Tahoma" w:hAnsi="Tahom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8741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PT%20EDUCATION\2021\_Summer\COM2034_Quan%20tri%20CSDL%20SQL%20Server\Assignment%20COM2034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E7F648-268E-4993-B3F1-C0DF928529CB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vi-VN"/>
        </a:p>
      </dgm:t>
    </dgm:pt>
    <dgm:pt modelId="{FD725216-859F-4943-B762-9E3C4234D41D}">
      <dgm:prSet phldrT="[Text]"/>
      <dgm:spPr/>
      <dgm:t>
        <a:bodyPr/>
        <a:lstStyle/>
        <a:p>
          <a:r>
            <a:rPr lang="vi-VN"/>
            <a:t>Trang chủ </a:t>
          </a:r>
        </a:p>
      </dgm:t>
    </dgm:pt>
    <dgm:pt modelId="{712A8622-C9BC-4D41-BA35-C9894ED88923}" type="parTrans" cxnId="{7FFCAAC0-2A1C-4B13-9A10-D9D997F252CF}">
      <dgm:prSet/>
      <dgm:spPr/>
      <dgm:t>
        <a:bodyPr/>
        <a:lstStyle/>
        <a:p>
          <a:endParaRPr lang="vi-VN"/>
        </a:p>
      </dgm:t>
    </dgm:pt>
    <dgm:pt modelId="{64CC1800-5E9E-4A26-9CB9-A259F8945A66}" type="sibTrans" cxnId="{7FFCAAC0-2A1C-4B13-9A10-D9D997F252CF}">
      <dgm:prSet/>
      <dgm:spPr/>
      <dgm:t>
        <a:bodyPr/>
        <a:lstStyle/>
        <a:p>
          <a:endParaRPr lang="vi-VN"/>
        </a:p>
      </dgm:t>
    </dgm:pt>
    <dgm:pt modelId="{5B6106DF-22B3-420D-94CB-62C72ADAEF9D}">
      <dgm:prSet phldrT="[Text]"/>
      <dgm:spPr/>
      <dgm:t>
        <a:bodyPr/>
        <a:lstStyle/>
        <a:p>
          <a:r>
            <a:rPr lang="vi-VN"/>
            <a:t>Tiểu sử</a:t>
          </a:r>
        </a:p>
      </dgm:t>
    </dgm:pt>
    <dgm:pt modelId="{A8D00297-5F67-4367-81E2-9B0B103D0732}" type="parTrans" cxnId="{29BAA789-75BA-4512-8BCD-95BE693B0BC9}">
      <dgm:prSet/>
      <dgm:spPr/>
      <dgm:t>
        <a:bodyPr/>
        <a:lstStyle/>
        <a:p>
          <a:endParaRPr lang="vi-VN"/>
        </a:p>
      </dgm:t>
    </dgm:pt>
    <dgm:pt modelId="{4EA7B28E-C55A-419E-A1F9-C5B20E8E6789}" type="sibTrans" cxnId="{29BAA789-75BA-4512-8BCD-95BE693B0BC9}">
      <dgm:prSet/>
      <dgm:spPr/>
      <dgm:t>
        <a:bodyPr/>
        <a:lstStyle/>
        <a:p>
          <a:endParaRPr lang="vi-VN"/>
        </a:p>
      </dgm:t>
    </dgm:pt>
    <dgm:pt modelId="{11660959-62E3-47CE-8D2B-450CB91BF111}">
      <dgm:prSet phldrT="[Text]"/>
      <dgm:spPr/>
      <dgm:t>
        <a:bodyPr/>
        <a:lstStyle/>
        <a:p>
          <a:r>
            <a:rPr lang="vi-VN"/>
            <a:t>Hình ảnh </a:t>
          </a:r>
        </a:p>
      </dgm:t>
    </dgm:pt>
    <dgm:pt modelId="{17F3E317-A396-4AD3-97F4-6B97DBE9BC78}" type="parTrans" cxnId="{4E7B6C3E-E223-454B-8D23-1EBD9530D4DB}">
      <dgm:prSet/>
      <dgm:spPr/>
      <dgm:t>
        <a:bodyPr/>
        <a:lstStyle/>
        <a:p>
          <a:endParaRPr lang="vi-VN"/>
        </a:p>
      </dgm:t>
    </dgm:pt>
    <dgm:pt modelId="{5DB2E017-1FDD-443B-B4C7-6619A3E20A93}" type="sibTrans" cxnId="{4E7B6C3E-E223-454B-8D23-1EBD9530D4DB}">
      <dgm:prSet/>
      <dgm:spPr/>
      <dgm:t>
        <a:bodyPr/>
        <a:lstStyle/>
        <a:p>
          <a:endParaRPr lang="vi-VN"/>
        </a:p>
      </dgm:t>
    </dgm:pt>
    <dgm:pt modelId="{66A250EC-C9D6-47E6-9EB6-B795F9CAE3D7}">
      <dgm:prSet phldrT="[Text]"/>
      <dgm:spPr/>
      <dgm:t>
        <a:bodyPr/>
        <a:lstStyle/>
        <a:p>
          <a:r>
            <a:rPr lang="vi-VN"/>
            <a:t>Phim lẻ </a:t>
          </a:r>
        </a:p>
      </dgm:t>
    </dgm:pt>
    <dgm:pt modelId="{67FFFFDB-12E7-42E5-91E9-74D598132F56}" type="parTrans" cxnId="{68FB17F7-3387-4173-8107-35433BCF62B9}">
      <dgm:prSet/>
      <dgm:spPr/>
      <dgm:t>
        <a:bodyPr/>
        <a:lstStyle/>
        <a:p>
          <a:endParaRPr lang="vi-VN"/>
        </a:p>
      </dgm:t>
    </dgm:pt>
    <dgm:pt modelId="{6C388ED7-000C-481D-924A-E7F850099782}" type="sibTrans" cxnId="{68FB17F7-3387-4173-8107-35433BCF62B9}">
      <dgm:prSet/>
      <dgm:spPr/>
      <dgm:t>
        <a:bodyPr/>
        <a:lstStyle/>
        <a:p>
          <a:endParaRPr lang="vi-VN"/>
        </a:p>
      </dgm:t>
    </dgm:pt>
    <dgm:pt modelId="{BF7B4DDD-0D58-4359-BFA8-394730FFD871}">
      <dgm:prSet phldrT="[Text]"/>
      <dgm:spPr/>
      <dgm:t>
        <a:bodyPr/>
        <a:lstStyle/>
        <a:p>
          <a:r>
            <a:rPr lang="vi-VN"/>
            <a:t>Phim truyền hình</a:t>
          </a:r>
        </a:p>
      </dgm:t>
    </dgm:pt>
    <dgm:pt modelId="{6F79D6BE-F940-4EB3-9089-B770113156BC}" type="parTrans" cxnId="{FDFFCC28-8B01-4BDB-849D-7E845ADBD9A4}">
      <dgm:prSet/>
      <dgm:spPr/>
      <dgm:t>
        <a:bodyPr/>
        <a:lstStyle/>
        <a:p>
          <a:endParaRPr lang="vi-VN"/>
        </a:p>
      </dgm:t>
    </dgm:pt>
    <dgm:pt modelId="{48FDFCEE-407D-45C8-89B3-6CFD002E8BED}" type="sibTrans" cxnId="{FDFFCC28-8B01-4BDB-849D-7E845ADBD9A4}">
      <dgm:prSet/>
      <dgm:spPr/>
      <dgm:t>
        <a:bodyPr/>
        <a:lstStyle/>
        <a:p>
          <a:endParaRPr lang="vi-VN"/>
        </a:p>
      </dgm:t>
    </dgm:pt>
    <dgm:pt modelId="{445405FB-1FE2-4A8C-9F3D-932B5479671B}">
      <dgm:prSet/>
      <dgm:spPr/>
      <dgm:t>
        <a:bodyPr/>
        <a:lstStyle/>
        <a:p>
          <a:r>
            <a:rPr lang="vi-VN"/>
            <a:t>Hài </a:t>
          </a:r>
        </a:p>
      </dgm:t>
    </dgm:pt>
    <dgm:pt modelId="{907F6B8C-96FE-41CD-9D99-CE42D8CA1189}" type="parTrans" cxnId="{E963E6FF-21B8-4108-B694-D0875347D048}">
      <dgm:prSet/>
      <dgm:spPr/>
      <dgm:t>
        <a:bodyPr/>
        <a:lstStyle/>
        <a:p>
          <a:endParaRPr lang="vi-VN"/>
        </a:p>
      </dgm:t>
    </dgm:pt>
    <dgm:pt modelId="{EE0485A0-8371-466B-80BC-EAEF338E00FD}" type="sibTrans" cxnId="{E963E6FF-21B8-4108-B694-D0875347D048}">
      <dgm:prSet/>
      <dgm:spPr/>
      <dgm:t>
        <a:bodyPr/>
        <a:lstStyle/>
        <a:p>
          <a:endParaRPr lang="vi-VN"/>
        </a:p>
      </dgm:t>
    </dgm:pt>
    <dgm:pt modelId="{A5C0DA6E-1869-45C3-B267-248E105D08D1}">
      <dgm:prSet/>
      <dgm:spPr/>
      <dgm:t>
        <a:bodyPr/>
        <a:lstStyle/>
        <a:p>
          <a:r>
            <a:rPr lang="vi-VN"/>
            <a:t>Chiếu rạp</a:t>
          </a:r>
        </a:p>
      </dgm:t>
    </dgm:pt>
    <dgm:pt modelId="{E96B184F-FCBE-41CE-9D65-D46B5730F43C}" type="parTrans" cxnId="{F5ECC106-148C-492F-A8D5-15763A82B68E}">
      <dgm:prSet/>
      <dgm:spPr/>
    </dgm:pt>
    <dgm:pt modelId="{DEC5249A-7786-4161-A3E1-D1022606B7F9}" type="sibTrans" cxnId="{F5ECC106-148C-492F-A8D5-15763A82B68E}">
      <dgm:prSet/>
      <dgm:spPr/>
    </dgm:pt>
    <dgm:pt modelId="{AF2C42B9-F892-40E0-B9A9-2A6662BEAE64}" type="pres">
      <dgm:prSet presAssocID="{C7E7F648-268E-4993-B3F1-C0DF928529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vi-VN"/>
        </a:p>
      </dgm:t>
    </dgm:pt>
    <dgm:pt modelId="{0647BD3F-4625-4E05-BB90-6F7D130CA884}" type="pres">
      <dgm:prSet presAssocID="{FD725216-859F-4943-B762-9E3C4234D41D}" presName="hierRoot1" presStyleCnt="0">
        <dgm:presLayoutVars>
          <dgm:hierBranch val="init"/>
        </dgm:presLayoutVars>
      </dgm:prSet>
      <dgm:spPr/>
    </dgm:pt>
    <dgm:pt modelId="{F6056C94-0BE0-425E-9CF3-6A21F53C9586}" type="pres">
      <dgm:prSet presAssocID="{FD725216-859F-4943-B762-9E3C4234D41D}" presName="rootComposite1" presStyleCnt="0"/>
      <dgm:spPr/>
    </dgm:pt>
    <dgm:pt modelId="{CE7987B4-854D-451B-8CAA-B54D0D18C991}" type="pres">
      <dgm:prSet presAssocID="{FD725216-859F-4943-B762-9E3C4234D41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53B5FC4F-EDAF-4851-8EF3-994812190527}" type="pres">
      <dgm:prSet presAssocID="{FD725216-859F-4943-B762-9E3C4234D41D}" presName="rootConnector1" presStyleLbl="node1" presStyleIdx="0" presStyleCnt="0"/>
      <dgm:spPr/>
      <dgm:t>
        <a:bodyPr/>
        <a:lstStyle/>
        <a:p>
          <a:endParaRPr lang="vi-VN"/>
        </a:p>
      </dgm:t>
    </dgm:pt>
    <dgm:pt modelId="{E9D3D13E-D9B0-47DD-8B87-54A73690C98B}" type="pres">
      <dgm:prSet presAssocID="{FD725216-859F-4943-B762-9E3C4234D41D}" presName="hierChild2" presStyleCnt="0"/>
      <dgm:spPr/>
    </dgm:pt>
    <dgm:pt modelId="{7F108EDC-381F-427B-BB2C-0B39AA8D0C78}" type="pres">
      <dgm:prSet presAssocID="{A8D00297-5F67-4367-81E2-9B0B103D0732}" presName="Name37" presStyleLbl="parChTrans1D2" presStyleIdx="0" presStyleCnt="4"/>
      <dgm:spPr/>
      <dgm:t>
        <a:bodyPr/>
        <a:lstStyle/>
        <a:p>
          <a:endParaRPr lang="vi-VN"/>
        </a:p>
      </dgm:t>
    </dgm:pt>
    <dgm:pt modelId="{1D178058-7FA1-49FF-83F8-4505C3DBB729}" type="pres">
      <dgm:prSet presAssocID="{5B6106DF-22B3-420D-94CB-62C72ADAEF9D}" presName="hierRoot2" presStyleCnt="0">
        <dgm:presLayoutVars>
          <dgm:hierBranch val="init"/>
        </dgm:presLayoutVars>
      </dgm:prSet>
      <dgm:spPr/>
    </dgm:pt>
    <dgm:pt modelId="{D0649EAA-4A82-4388-8EEF-BD45048B5E85}" type="pres">
      <dgm:prSet presAssocID="{5B6106DF-22B3-420D-94CB-62C72ADAEF9D}" presName="rootComposite" presStyleCnt="0"/>
      <dgm:spPr/>
    </dgm:pt>
    <dgm:pt modelId="{FA46D038-27C5-475B-8965-5661115FD24C}" type="pres">
      <dgm:prSet presAssocID="{5B6106DF-22B3-420D-94CB-62C72ADAEF9D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EF3AC46B-CF06-4CD0-900F-DB94CA6231FF}" type="pres">
      <dgm:prSet presAssocID="{5B6106DF-22B3-420D-94CB-62C72ADAEF9D}" presName="rootConnector" presStyleLbl="node2" presStyleIdx="0" presStyleCnt="4"/>
      <dgm:spPr/>
      <dgm:t>
        <a:bodyPr/>
        <a:lstStyle/>
        <a:p>
          <a:endParaRPr lang="vi-VN"/>
        </a:p>
      </dgm:t>
    </dgm:pt>
    <dgm:pt modelId="{292E2C06-F08C-4467-BFE5-FB71393F4A32}" type="pres">
      <dgm:prSet presAssocID="{5B6106DF-22B3-420D-94CB-62C72ADAEF9D}" presName="hierChild4" presStyleCnt="0"/>
      <dgm:spPr/>
    </dgm:pt>
    <dgm:pt modelId="{25698A52-8A81-4410-8582-7016477EB21E}" type="pres">
      <dgm:prSet presAssocID="{5B6106DF-22B3-420D-94CB-62C72ADAEF9D}" presName="hierChild5" presStyleCnt="0"/>
      <dgm:spPr/>
    </dgm:pt>
    <dgm:pt modelId="{751B639C-03E6-4E03-B963-69B189B15C81}" type="pres">
      <dgm:prSet presAssocID="{17F3E317-A396-4AD3-97F4-6B97DBE9BC78}" presName="Name37" presStyleLbl="parChTrans1D2" presStyleIdx="1" presStyleCnt="4"/>
      <dgm:spPr/>
      <dgm:t>
        <a:bodyPr/>
        <a:lstStyle/>
        <a:p>
          <a:endParaRPr lang="vi-VN"/>
        </a:p>
      </dgm:t>
    </dgm:pt>
    <dgm:pt modelId="{63ED489E-D9DF-4BF3-B4A0-22B4265321C5}" type="pres">
      <dgm:prSet presAssocID="{11660959-62E3-47CE-8D2B-450CB91BF111}" presName="hierRoot2" presStyleCnt="0">
        <dgm:presLayoutVars>
          <dgm:hierBranch val="init"/>
        </dgm:presLayoutVars>
      </dgm:prSet>
      <dgm:spPr/>
    </dgm:pt>
    <dgm:pt modelId="{5B4024A1-2AB3-4BA3-9858-E9238A8E8236}" type="pres">
      <dgm:prSet presAssocID="{11660959-62E3-47CE-8D2B-450CB91BF111}" presName="rootComposite" presStyleCnt="0"/>
      <dgm:spPr/>
    </dgm:pt>
    <dgm:pt modelId="{7F4FEEF4-7A36-4184-8D08-69CBEAEF0D58}" type="pres">
      <dgm:prSet presAssocID="{11660959-62E3-47CE-8D2B-450CB91BF11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5FA8DCEA-3BA5-4B6C-8534-74582D8CBDDE}" type="pres">
      <dgm:prSet presAssocID="{11660959-62E3-47CE-8D2B-450CB91BF111}" presName="rootConnector" presStyleLbl="node2" presStyleIdx="1" presStyleCnt="4"/>
      <dgm:spPr/>
      <dgm:t>
        <a:bodyPr/>
        <a:lstStyle/>
        <a:p>
          <a:endParaRPr lang="vi-VN"/>
        </a:p>
      </dgm:t>
    </dgm:pt>
    <dgm:pt modelId="{0C9C96C3-B0E6-4FFB-B113-368B888301CC}" type="pres">
      <dgm:prSet presAssocID="{11660959-62E3-47CE-8D2B-450CB91BF111}" presName="hierChild4" presStyleCnt="0"/>
      <dgm:spPr/>
    </dgm:pt>
    <dgm:pt modelId="{BD512180-5204-4311-86CC-359386871EB9}" type="pres">
      <dgm:prSet presAssocID="{11660959-62E3-47CE-8D2B-450CB91BF111}" presName="hierChild5" presStyleCnt="0"/>
      <dgm:spPr/>
    </dgm:pt>
    <dgm:pt modelId="{1483DA00-2747-49BE-970D-09C0B9D23AC3}" type="pres">
      <dgm:prSet presAssocID="{67FFFFDB-12E7-42E5-91E9-74D598132F56}" presName="Name37" presStyleLbl="parChTrans1D2" presStyleIdx="2" presStyleCnt="4"/>
      <dgm:spPr/>
      <dgm:t>
        <a:bodyPr/>
        <a:lstStyle/>
        <a:p>
          <a:endParaRPr lang="vi-VN"/>
        </a:p>
      </dgm:t>
    </dgm:pt>
    <dgm:pt modelId="{4568388F-D26F-4C0F-9320-4D25B144213B}" type="pres">
      <dgm:prSet presAssocID="{66A250EC-C9D6-47E6-9EB6-B795F9CAE3D7}" presName="hierRoot2" presStyleCnt="0">
        <dgm:presLayoutVars>
          <dgm:hierBranch val="init"/>
        </dgm:presLayoutVars>
      </dgm:prSet>
      <dgm:spPr/>
    </dgm:pt>
    <dgm:pt modelId="{5878C817-9910-4C9F-8461-5D6ECB3B9E6B}" type="pres">
      <dgm:prSet presAssocID="{66A250EC-C9D6-47E6-9EB6-B795F9CAE3D7}" presName="rootComposite" presStyleCnt="0"/>
      <dgm:spPr/>
    </dgm:pt>
    <dgm:pt modelId="{0936A123-05A7-4702-80D8-3DE03DDDA66E}" type="pres">
      <dgm:prSet presAssocID="{66A250EC-C9D6-47E6-9EB6-B795F9CAE3D7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D191E4AC-1036-4E79-864A-EEF9EF922939}" type="pres">
      <dgm:prSet presAssocID="{66A250EC-C9D6-47E6-9EB6-B795F9CAE3D7}" presName="rootConnector" presStyleLbl="node2" presStyleIdx="2" presStyleCnt="4"/>
      <dgm:spPr/>
      <dgm:t>
        <a:bodyPr/>
        <a:lstStyle/>
        <a:p>
          <a:endParaRPr lang="vi-VN"/>
        </a:p>
      </dgm:t>
    </dgm:pt>
    <dgm:pt modelId="{56E2BB0B-15D9-4039-ADAB-243315CB184D}" type="pres">
      <dgm:prSet presAssocID="{66A250EC-C9D6-47E6-9EB6-B795F9CAE3D7}" presName="hierChild4" presStyleCnt="0"/>
      <dgm:spPr/>
    </dgm:pt>
    <dgm:pt modelId="{92B82A5F-0582-432B-92BB-2243C97FF34E}" type="pres">
      <dgm:prSet presAssocID="{907F6B8C-96FE-41CD-9D99-CE42D8CA1189}" presName="Name37" presStyleLbl="parChTrans1D3" presStyleIdx="0" presStyleCnt="2"/>
      <dgm:spPr/>
      <dgm:t>
        <a:bodyPr/>
        <a:lstStyle/>
        <a:p>
          <a:endParaRPr lang="vi-VN"/>
        </a:p>
      </dgm:t>
    </dgm:pt>
    <dgm:pt modelId="{1463EC6D-F437-456E-B89B-EED8BF5BE53B}" type="pres">
      <dgm:prSet presAssocID="{445405FB-1FE2-4A8C-9F3D-932B5479671B}" presName="hierRoot2" presStyleCnt="0">
        <dgm:presLayoutVars>
          <dgm:hierBranch val="init"/>
        </dgm:presLayoutVars>
      </dgm:prSet>
      <dgm:spPr/>
    </dgm:pt>
    <dgm:pt modelId="{D3C9E397-33A6-4E75-B9D4-24E8481C3481}" type="pres">
      <dgm:prSet presAssocID="{445405FB-1FE2-4A8C-9F3D-932B5479671B}" presName="rootComposite" presStyleCnt="0"/>
      <dgm:spPr/>
    </dgm:pt>
    <dgm:pt modelId="{9D29F9E1-CC43-422F-8D55-300449B2DC34}" type="pres">
      <dgm:prSet presAssocID="{445405FB-1FE2-4A8C-9F3D-932B5479671B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20342C0F-E7AB-4383-9FCD-9EA42C4BEF5E}" type="pres">
      <dgm:prSet presAssocID="{445405FB-1FE2-4A8C-9F3D-932B5479671B}" presName="rootConnector" presStyleLbl="node3" presStyleIdx="0" presStyleCnt="2"/>
      <dgm:spPr/>
      <dgm:t>
        <a:bodyPr/>
        <a:lstStyle/>
        <a:p>
          <a:endParaRPr lang="vi-VN"/>
        </a:p>
      </dgm:t>
    </dgm:pt>
    <dgm:pt modelId="{A7F343AD-AFC2-418E-A8A1-7FF4518697BB}" type="pres">
      <dgm:prSet presAssocID="{445405FB-1FE2-4A8C-9F3D-932B5479671B}" presName="hierChild4" presStyleCnt="0"/>
      <dgm:spPr/>
    </dgm:pt>
    <dgm:pt modelId="{0D03BD41-DAA1-411C-B5DB-028C395BE4C1}" type="pres">
      <dgm:prSet presAssocID="{445405FB-1FE2-4A8C-9F3D-932B5479671B}" presName="hierChild5" presStyleCnt="0"/>
      <dgm:spPr/>
    </dgm:pt>
    <dgm:pt modelId="{77151C36-0555-4990-8B96-410F46A8989D}" type="pres">
      <dgm:prSet presAssocID="{E96B184F-FCBE-41CE-9D65-D46B5730F43C}" presName="Name37" presStyleLbl="parChTrans1D3" presStyleIdx="1" presStyleCnt="2"/>
      <dgm:spPr/>
    </dgm:pt>
    <dgm:pt modelId="{5F16F21C-C53C-47E3-ACA4-80924EECA392}" type="pres">
      <dgm:prSet presAssocID="{A5C0DA6E-1869-45C3-B267-248E105D08D1}" presName="hierRoot2" presStyleCnt="0">
        <dgm:presLayoutVars>
          <dgm:hierBranch val="init"/>
        </dgm:presLayoutVars>
      </dgm:prSet>
      <dgm:spPr/>
    </dgm:pt>
    <dgm:pt modelId="{BAF01222-E27F-4DEE-8D8C-B6763CC3BAD2}" type="pres">
      <dgm:prSet presAssocID="{A5C0DA6E-1869-45C3-B267-248E105D08D1}" presName="rootComposite" presStyleCnt="0"/>
      <dgm:spPr/>
    </dgm:pt>
    <dgm:pt modelId="{1D3D1195-FEF5-41C8-9DAB-888FC5950765}" type="pres">
      <dgm:prSet presAssocID="{A5C0DA6E-1869-45C3-B267-248E105D08D1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2D91CF3B-673B-42B7-A944-77693FD3B91D}" type="pres">
      <dgm:prSet presAssocID="{A5C0DA6E-1869-45C3-B267-248E105D08D1}" presName="rootConnector" presStyleLbl="node3" presStyleIdx="1" presStyleCnt="2"/>
      <dgm:spPr/>
      <dgm:t>
        <a:bodyPr/>
        <a:lstStyle/>
        <a:p>
          <a:endParaRPr lang="vi-VN"/>
        </a:p>
      </dgm:t>
    </dgm:pt>
    <dgm:pt modelId="{0DD8F33D-2884-4C9D-AC77-6E0E9D873959}" type="pres">
      <dgm:prSet presAssocID="{A5C0DA6E-1869-45C3-B267-248E105D08D1}" presName="hierChild4" presStyleCnt="0"/>
      <dgm:spPr/>
    </dgm:pt>
    <dgm:pt modelId="{80EB3FC4-A480-4F8B-BD0E-FF4504F871C1}" type="pres">
      <dgm:prSet presAssocID="{A5C0DA6E-1869-45C3-B267-248E105D08D1}" presName="hierChild5" presStyleCnt="0"/>
      <dgm:spPr/>
    </dgm:pt>
    <dgm:pt modelId="{6AF37598-6EF5-4F20-A5E1-EDAB2BA95E7D}" type="pres">
      <dgm:prSet presAssocID="{66A250EC-C9D6-47E6-9EB6-B795F9CAE3D7}" presName="hierChild5" presStyleCnt="0"/>
      <dgm:spPr/>
    </dgm:pt>
    <dgm:pt modelId="{F3220E80-A2BB-4EE0-AFDF-BC562A283EEC}" type="pres">
      <dgm:prSet presAssocID="{6F79D6BE-F940-4EB3-9089-B770113156BC}" presName="Name37" presStyleLbl="parChTrans1D2" presStyleIdx="3" presStyleCnt="4"/>
      <dgm:spPr/>
      <dgm:t>
        <a:bodyPr/>
        <a:lstStyle/>
        <a:p>
          <a:endParaRPr lang="vi-VN"/>
        </a:p>
      </dgm:t>
    </dgm:pt>
    <dgm:pt modelId="{3F7A06C5-7DF9-4C53-A3BE-610B86770991}" type="pres">
      <dgm:prSet presAssocID="{BF7B4DDD-0D58-4359-BFA8-394730FFD871}" presName="hierRoot2" presStyleCnt="0">
        <dgm:presLayoutVars>
          <dgm:hierBranch val="init"/>
        </dgm:presLayoutVars>
      </dgm:prSet>
      <dgm:spPr/>
    </dgm:pt>
    <dgm:pt modelId="{AD1D053C-F566-4E9F-B3A6-4D1032B7CA8B}" type="pres">
      <dgm:prSet presAssocID="{BF7B4DDD-0D58-4359-BFA8-394730FFD871}" presName="rootComposite" presStyleCnt="0"/>
      <dgm:spPr/>
    </dgm:pt>
    <dgm:pt modelId="{7884A443-9FC9-47A9-B567-E023A6F15835}" type="pres">
      <dgm:prSet presAssocID="{BF7B4DDD-0D58-4359-BFA8-394730FFD87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1DF3C750-D8BE-49CC-9024-E3C184CA3BA9}" type="pres">
      <dgm:prSet presAssocID="{BF7B4DDD-0D58-4359-BFA8-394730FFD871}" presName="rootConnector" presStyleLbl="node2" presStyleIdx="3" presStyleCnt="4"/>
      <dgm:spPr/>
      <dgm:t>
        <a:bodyPr/>
        <a:lstStyle/>
        <a:p>
          <a:endParaRPr lang="vi-VN"/>
        </a:p>
      </dgm:t>
    </dgm:pt>
    <dgm:pt modelId="{70623BED-ED6B-4323-87EC-AEBFA8C9A412}" type="pres">
      <dgm:prSet presAssocID="{BF7B4DDD-0D58-4359-BFA8-394730FFD871}" presName="hierChild4" presStyleCnt="0"/>
      <dgm:spPr/>
    </dgm:pt>
    <dgm:pt modelId="{7D8DA616-42AC-425F-A803-4396A6E260B8}" type="pres">
      <dgm:prSet presAssocID="{BF7B4DDD-0D58-4359-BFA8-394730FFD871}" presName="hierChild5" presStyleCnt="0"/>
      <dgm:spPr/>
    </dgm:pt>
    <dgm:pt modelId="{7A5F4461-043A-49CC-926A-46C2B8B4067B}" type="pres">
      <dgm:prSet presAssocID="{FD725216-859F-4943-B762-9E3C4234D41D}" presName="hierChild3" presStyleCnt="0"/>
      <dgm:spPr/>
    </dgm:pt>
  </dgm:ptLst>
  <dgm:cxnLst>
    <dgm:cxn modelId="{4E7B6C3E-E223-454B-8D23-1EBD9530D4DB}" srcId="{FD725216-859F-4943-B762-9E3C4234D41D}" destId="{11660959-62E3-47CE-8D2B-450CB91BF111}" srcOrd="1" destOrd="0" parTransId="{17F3E317-A396-4AD3-97F4-6B97DBE9BC78}" sibTransId="{5DB2E017-1FDD-443B-B4C7-6619A3E20A93}"/>
    <dgm:cxn modelId="{7FFCAAC0-2A1C-4B13-9A10-D9D997F252CF}" srcId="{C7E7F648-268E-4993-B3F1-C0DF928529CB}" destId="{FD725216-859F-4943-B762-9E3C4234D41D}" srcOrd="0" destOrd="0" parTransId="{712A8622-C9BC-4D41-BA35-C9894ED88923}" sibTransId="{64CC1800-5E9E-4A26-9CB9-A259F8945A66}"/>
    <dgm:cxn modelId="{13C8163B-C7A2-460A-B6AC-A2802F0AB5F0}" type="presOf" srcId="{17F3E317-A396-4AD3-97F4-6B97DBE9BC78}" destId="{751B639C-03E6-4E03-B963-69B189B15C81}" srcOrd="0" destOrd="0" presId="urn:microsoft.com/office/officeart/2005/8/layout/orgChart1"/>
    <dgm:cxn modelId="{FFFFFF1C-68B8-499E-80DF-9E1F321CE789}" type="presOf" srcId="{66A250EC-C9D6-47E6-9EB6-B795F9CAE3D7}" destId="{D191E4AC-1036-4E79-864A-EEF9EF922939}" srcOrd="1" destOrd="0" presId="urn:microsoft.com/office/officeart/2005/8/layout/orgChart1"/>
    <dgm:cxn modelId="{B2AF92B9-FE2B-4F5C-A657-D2D05A4233BF}" type="presOf" srcId="{11660959-62E3-47CE-8D2B-450CB91BF111}" destId="{5FA8DCEA-3BA5-4B6C-8534-74582D8CBDDE}" srcOrd="1" destOrd="0" presId="urn:microsoft.com/office/officeart/2005/8/layout/orgChart1"/>
    <dgm:cxn modelId="{1BAC9D1F-BB59-4A0A-8970-051938966EB8}" type="presOf" srcId="{445405FB-1FE2-4A8C-9F3D-932B5479671B}" destId="{9D29F9E1-CC43-422F-8D55-300449B2DC34}" srcOrd="0" destOrd="0" presId="urn:microsoft.com/office/officeart/2005/8/layout/orgChart1"/>
    <dgm:cxn modelId="{45C79F25-E465-4292-90B5-0224176F1712}" type="presOf" srcId="{5B6106DF-22B3-420D-94CB-62C72ADAEF9D}" destId="{FA46D038-27C5-475B-8965-5661115FD24C}" srcOrd="0" destOrd="0" presId="urn:microsoft.com/office/officeart/2005/8/layout/orgChart1"/>
    <dgm:cxn modelId="{600C0673-8F2F-43FD-AC53-A338CF174433}" type="presOf" srcId="{66A250EC-C9D6-47E6-9EB6-B795F9CAE3D7}" destId="{0936A123-05A7-4702-80D8-3DE03DDDA66E}" srcOrd="0" destOrd="0" presId="urn:microsoft.com/office/officeart/2005/8/layout/orgChart1"/>
    <dgm:cxn modelId="{A3A10B15-84DD-4DC6-9481-963AC2AD5558}" type="presOf" srcId="{5B6106DF-22B3-420D-94CB-62C72ADAEF9D}" destId="{EF3AC46B-CF06-4CD0-900F-DB94CA6231FF}" srcOrd="1" destOrd="0" presId="urn:microsoft.com/office/officeart/2005/8/layout/orgChart1"/>
    <dgm:cxn modelId="{49DA1C10-D8BE-4F38-83F5-825E0DAA61B2}" type="presOf" srcId="{A5C0DA6E-1869-45C3-B267-248E105D08D1}" destId="{2D91CF3B-673B-42B7-A944-77693FD3B91D}" srcOrd="1" destOrd="0" presId="urn:microsoft.com/office/officeart/2005/8/layout/orgChart1"/>
    <dgm:cxn modelId="{EBBC7222-2724-4332-9E62-461ABCA3D494}" type="presOf" srcId="{C7E7F648-268E-4993-B3F1-C0DF928529CB}" destId="{AF2C42B9-F892-40E0-B9A9-2A6662BEAE64}" srcOrd="0" destOrd="0" presId="urn:microsoft.com/office/officeart/2005/8/layout/orgChart1"/>
    <dgm:cxn modelId="{E963E6FF-21B8-4108-B694-D0875347D048}" srcId="{66A250EC-C9D6-47E6-9EB6-B795F9CAE3D7}" destId="{445405FB-1FE2-4A8C-9F3D-932B5479671B}" srcOrd="0" destOrd="0" parTransId="{907F6B8C-96FE-41CD-9D99-CE42D8CA1189}" sibTransId="{EE0485A0-8371-466B-80BC-EAEF338E00FD}"/>
    <dgm:cxn modelId="{29BAA789-75BA-4512-8BCD-95BE693B0BC9}" srcId="{FD725216-859F-4943-B762-9E3C4234D41D}" destId="{5B6106DF-22B3-420D-94CB-62C72ADAEF9D}" srcOrd="0" destOrd="0" parTransId="{A8D00297-5F67-4367-81E2-9B0B103D0732}" sibTransId="{4EA7B28E-C55A-419E-A1F9-C5B20E8E6789}"/>
    <dgm:cxn modelId="{B70B02BC-6C83-4FF2-A9CA-6EEED404EC0A}" type="presOf" srcId="{A8D00297-5F67-4367-81E2-9B0B103D0732}" destId="{7F108EDC-381F-427B-BB2C-0B39AA8D0C78}" srcOrd="0" destOrd="0" presId="urn:microsoft.com/office/officeart/2005/8/layout/orgChart1"/>
    <dgm:cxn modelId="{1357D58A-2A3B-4192-A60A-0F7D209285E1}" type="presOf" srcId="{67FFFFDB-12E7-42E5-91E9-74D598132F56}" destId="{1483DA00-2747-49BE-970D-09C0B9D23AC3}" srcOrd="0" destOrd="0" presId="urn:microsoft.com/office/officeart/2005/8/layout/orgChart1"/>
    <dgm:cxn modelId="{E0C16138-F17D-40AE-B888-C6693DDCC8A7}" type="presOf" srcId="{BF7B4DDD-0D58-4359-BFA8-394730FFD871}" destId="{7884A443-9FC9-47A9-B567-E023A6F15835}" srcOrd="0" destOrd="0" presId="urn:microsoft.com/office/officeart/2005/8/layout/orgChart1"/>
    <dgm:cxn modelId="{89C243F9-D435-4923-879B-F90C9B459D41}" type="presOf" srcId="{907F6B8C-96FE-41CD-9D99-CE42D8CA1189}" destId="{92B82A5F-0582-432B-92BB-2243C97FF34E}" srcOrd="0" destOrd="0" presId="urn:microsoft.com/office/officeart/2005/8/layout/orgChart1"/>
    <dgm:cxn modelId="{7CC4ECB9-7045-411E-9C04-16F6674C6934}" type="presOf" srcId="{FD725216-859F-4943-B762-9E3C4234D41D}" destId="{CE7987B4-854D-451B-8CAA-B54D0D18C991}" srcOrd="0" destOrd="0" presId="urn:microsoft.com/office/officeart/2005/8/layout/orgChart1"/>
    <dgm:cxn modelId="{95912AD7-C84A-4F1A-891F-6A1F5FC6CC97}" type="presOf" srcId="{11660959-62E3-47CE-8D2B-450CB91BF111}" destId="{7F4FEEF4-7A36-4184-8D08-69CBEAEF0D58}" srcOrd="0" destOrd="0" presId="urn:microsoft.com/office/officeart/2005/8/layout/orgChart1"/>
    <dgm:cxn modelId="{F5ECC106-148C-492F-A8D5-15763A82B68E}" srcId="{66A250EC-C9D6-47E6-9EB6-B795F9CAE3D7}" destId="{A5C0DA6E-1869-45C3-B267-248E105D08D1}" srcOrd="1" destOrd="0" parTransId="{E96B184F-FCBE-41CE-9D65-D46B5730F43C}" sibTransId="{DEC5249A-7786-4161-A3E1-D1022606B7F9}"/>
    <dgm:cxn modelId="{D27114A6-E491-4EA1-A533-032C21071E28}" type="presOf" srcId="{BF7B4DDD-0D58-4359-BFA8-394730FFD871}" destId="{1DF3C750-D8BE-49CC-9024-E3C184CA3BA9}" srcOrd="1" destOrd="0" presId="urn:microsoft.com/office/officeart/2005/8/layout/orgChart1"/>
    <dgm:cxn modelId="{449867E5-26B4-4A0D-BAD7-4A6075CFF5CB}" type="presOf" srcId="{445405FB-1FE2-4A8C-9F3D-932B5479671B}" destId="{20342C0F-E7AB-4383-9FCD-9EA42C4BEF5E}" srcOrd="1" destOrd="0" presId="urn:microsoft.com/office/officeart/2005/8/layout/orgChart1"/>
    <dgm:cxn modelId="{FDFFCC28-8B01-4BDB-849D-7E845ADBD9A4}" srcId="{FD725216-859F-4943-B762-9E3C4234D41D}" destId="{BF7B4DDD-0D58-4359-BFA8-394730FFD871}" srcOrd="3" destOrd="0" parTransId="{6F79D6BE-F940-4EB3-9089-B770113156BC}" sibTransId="{48FDFCEE-407D-45C8-89B3-6CFD002E8BED}"/>
    <dgm:cxn modelId="{952F87D4-B666-427B-A3C1-932172F9AFB0}" type="presOf" srcId="{A5C0DA6E-1869-45C3-B267-248E105D08D1}" destId="{1D3D1195-FEF5-41C8-9DAB-888FC5950765}" srcOrd="0" destOrd="0" presId="urn:microsoft.com/office/officeart/2005/8/layout/orgChart1"/>
    <dgm:cxn modelId="{2A39F374-661F-4DE2-A0FF-ADA8F685CA5A}" type="presOf" srcId="{FD725216-859F-4943-B762-9E3C4234D41D}" destId="{53B5FC4F-EDAF-4851-8EF3-994812190527}" srcOrd="1" destOrd="0" presId="urn:microsoft.com/office/officeart/2005/8/layout/orgChart1"/>
    <dgm:cxn modelId="{68FB17F7-3387-4173-8107-35433BCF62B9}" srcId="{FD725216-859F-4943-B762-9E3C4234D41D}" destId="{66A250EC-C9D6-47E6-9EB6-B795F9CAE3D7}" srcOrd="2" destOrd="0" parTransId="{67FFFFDB-12E7-42E5-91E9-74D598132F56}" sibTransId="{6C388ED7-000C-481D-924A-E7F850099782}"/>
    <dgm:cxn modelId="{B327B286-B78C-4226-9F08-62F2290404B8}" type="presOf" srcId="{6F79D6BE-F940-4EB3-9089-B770113156BC}" destId="{F3220E80-A2BB-4EE0-AFDF-BC562A283EEC}" srcOrd="0" destOrd="0" presId="urn:microsoft.com/office/officeart/2005/8/layout/orgChart1"/>
    <dgm:cxn modelId="{2B85F758-1B9C-4EA5-A627-9CC3CC5F7825}" type="presOf" srcId="{E96B184F-FCBE-41CE-9D65-D46B5730F43C}" destId="{77151C36-0555-4990-8B96-410F46A8989D}" srcOrd="0" destOrd="0" presId="urn:microsoft.com/office/officeart/2005/8/layout/orgChart1"/>
    <dgm:cxn modelId="{7706D32B-71E8-410A-B793-967518141F17}" type="presParOf" srcId="{AF2C42B9-F892-40E0-B9A9-2A6662BEAE64}" destId="{0647BD3F-4625-4E05-BB90-6F7D130CA884}" srcOrd="0" destOrd="0" presId="urn:microsoft.com/office/officeart/2005/8/layout/orgChart1"/>
    <dgm:cxn modelId="{E6EE4EA5-D6F0-4B1D-9C57-3CCD78865B1F}" type="presParOf" srcId="{0647BD3F-4625-4E05-BB90-6F7D130CA884}" destId="{F6056C94-0BE0-425E-9CF3-6A21F53C9586}" srcOrd="0" destOrd="0" presId="urn:microsoft.com/office/officeart/2005/8/layout/orgChart1"/>
    <dgm:cxn modelId="{A11F9AB1-7F00-409A-807F-A8E75A9CA601}" type="presParOf" srcId="{F6056C94-0BE0-425E-9CF3-6A21F53C9586}" destId="{CE7987B4-854D-451B-8CAA-B54D0D18C991}" srcOrd="0" destOrd="0" presId="urn:microsoft.com/office/officeart/2005/8/layout/orgChart1"/>
    <dgm:cxn modelId="{0C07E928-6493-4D4B-BEB7-B8AE0EF09974}" type="presParOf" srcId="{F6056C94-0BE0-425E-9CF3-6A21F53C9586}" destId="{53B5FC4F-EDAF-4851-8EF3-994812190527}" srcOrd="1" destOrd="0" presId="urn:microsoft.com/office/officeart/2005/8/layout/orgChart1"/>
    <dgm:cxn modelId="{8A4BB9FE-AF13-4658-AFF7-84B3AD89ABA6}" type="presParOf" srcId="{0647BD3F-4625-4E05-BB90-6F7D130CA884}" destId="{E9D3D13E-D9B0-47DD-8B87-54A73690C98B}" srcOrd="1" destOrd="0" presId="urn:microsoft.com/office/officeart/2005/8/layout/orgChart1"/>
    <dgm:cxn modelId="{295EEF4C-A017-486B-9AAA-72C75CE3E97D}" type="presParOf" srcId="{E9D3D13E-D9B0-47DD-8B87-54A73690C98B}" destId="{7F108EDC-381F-427B-BB2C-0B39AA8D0C78}" srcOrd="0" destOrd="0" presId="urn:microsoft.com/office/officeart/2005/8/layout/orgChart1"/>
    <dgm:cxn modelId="{F89B0303-AB7E-4145-BAF0-2159ED32A814}" type="presParOf" srcId="{E9D3D13E-D9B0-47DD-8B87-54A73690C98B}" destId="{1D178058-7FA1-49FF-83F8-4505C3DBB729}" srcOrd="1" destOrd="0" presId="urn:microsoft.com/office/officeart/2005/8/layout/orgChart1"/>
    <dgm:cxn modelId="{3C13BFF5-5B0C-4580-94D0-9DA7261C78D5}" type="presParOf" srcId="{1D178058-7FA1-49FF-83F8-4505C3DBB729}" destId="{D0649EAA-4A82-4388-8EEF-BD45048B5E85}" srcOrd="0" destOrd="0" presId="urn:microsoft.com/office/officeart/2005/8/layout/orgChart1"/>
    <dgm:cxn modelId="{0CE0A446-A807-40DB-8E3D-7C3835481BE2}" type="presParOf" srcId="{D0649EAA-4A82-4388-8EEF-BD45048B5E85}" destId="{FA46D038-27C5-475B-8965-5661115FD24C}" srcOrd="0" destOrd="0" presId="urn:microsoft.com/office/officeart/2005/8/layout/orgChart1"/>
    <dgm:cxn modelId="{FAA94E6B-B791-4192-A0C2-FBC6C3D4BA44}" type="presParOf" srcId="{D0649EAA-4A82-4388-8EEF-BD45048B5E85}" destId="{EF3AC46B-CF06-4CD0-900F-DB94CA6231FF}" srcOrd="1" destOrd="0" presId="urn:microsoft.com/office/officeart/2005/8/layout/orgChart1"/>
    <dgm:cxn modelId="{2E87E917-85CB-43E1-B5CD-B34B3EC1EBE2}" type="presParOf" srcId="{1D178058-7FA1-49FF-83F8-4505C3DBB729}" destId="{292E2C06-F08C-4467-BFE5-FB71393F4A32}" srcOrd="1" destOrd="0" presId="urn:microsoft.com/office/officeart/2005/8/layout/orgChart1"/>
    <dgm:cxn modelId="{E5EF26D5-CE85-4AA5-A754-DBF059B7E2CD}" type="presParOf" srcId="{1D178058-7FA1-49FF-83F8-4505C3DBB729}" destId="{25698A52-8A81-4410-8582-7016477EB21E}" srcOrd="2" destOrd="0" presId="urn:microsoft.com/office/officeart/2005/8/layout/orgChart1"/>
    <dgm:cxn modelId="{E992D97C-0774-4352-9954-25B67E55802F}" type="presParOf" srcId="{E9D3D13E-D9B0-47DD-8B87-54A73690C98B}" destId="{751B639C-03E6-4E03-B963-69B189B15C81}" srcOrd="2" destOrd="0" presId="urn:microsoft.com/office/officeart/2005/8/layout/orgChart1"/>
    <dgm:cxn modelId="{0707D010-55A6-4CA5-AB6E-E5BF2303F358}" type="presParOf" srcId="{E9D3D13E-D9B0-47DD-8B87-54A73690C98B}" destId="{63ED489E-D9DF-4BF3-B4A0-22B4265321C5}" srcOrd="3" destOrd="0" presId="urn:microsoft.com/office/officeart/2005/8/layout/orgChart1"/>
    <dgm:cxn modelId="{C655532B-CEE6-4A55-AB57-5719619DE632}" type="presParOf" srcId="{63ED489E-D9DF-4BF3-B4A0-22B4265321C5}" destId="{5B4024A1-2AB3-4BA3-9858-E9238A8E8236}" srcOrd="0" destOrd="0" presId="urn:microsoft.com/office/officeart/2005/8/layout/orgChart1"/>
    <dgm:cxn modelId="{37DC97E0-9674-4011-97A9-4A05B515BF8E}" type="presParOf" srcId="{5B4024A1-2AB3-4BA3-9858-E9238A8E8236}" destId="{7F4FEEF4-7A36-4184-8D08-69CBEAEF0D58}" srcOrd="0" destOrd="0" presId="urn:microsoft.com/office/officeart/2005/8/layout/orgChart1"/>
    <dgm:cxn modelId="{C98C0BD6-1AB0-4C77-831B-EF2BE283AB62}" type="presParOf" srcId="{5B4024A1-2AB3-4BA3-9858-E9238A8E8236}" destId="{5FA8DCEA-3BA5-4B6C-8534-74582D8CBDDE}" srcOrd="1" destOrd="0" presId="urn:microsoft.com/office/officeart/2005/8/layout/orgChart1"/>
    <dgm:cxn modelId="{271954DA-DC7B-479E-9A43-28A6D220D98C}" type="presParOf" srcId="{63ED489E-D9DF-4BF3-B4A0-22B4265321C5}" destId="{0C9C96C3-B0E6-4FFB-B113-368B888301CC}" srcOrd="1" destOrd="0" presId="urn:microsoft.com/office/officeart/2005/8/layout/orgChart1"/>
    <dgm:cxn modelId="{F0448FD8-4DA6-40BD-B899-1135C909EF22}" type="presParOf" srcId="{63ED489E-D9DF-4BF3-B4A0-22B4265321C5}" destId="{BD512180-5204-4311-86CC-359386871EB9}" srcOrd="2" destOrd="0" presId="urn:microsoft.com/office/officeart/2005/8/layout/orgChart1"/>
    <dgm:cxn modelId="{59AFC781-B9BD-4088-A012-B496FAF0BB44}" type="presParOf" srcId="{E9D3D13E-D9B0-47DD-8B87-54A73690C98B}" destId="{1483DA00-2747-49BE-970D-09C0B9D23AC3}" srcOrd="4" destOrd="0" presId="urn:microsoft.com/office/officeart/2005/8/layout/orgChart1"/>
    <dgm:cxn modelId="{A60D3467-7C28-4AA3-ADCD-E70567A4B9B8}" type="presParOf" srcId="{E9D3D13E-D9B0-47DD-8B87-54A73690C98B}" destId="{4568388F-D26F-4C0F-9320-4D25B144213B}" srcOrd="5" destOrd="0" presId="urn:microsoft.com/office/officeart/2005/8/layout/orgChart1"/>
    <dgm:cxn modelId="{2633C712-5B16-4508-AAE3-BDED9A33733A}" type="presParOf" srcId="{4568388F-D26F-4C0F-9320-4D25B144213B}" destId="{5878C817-9910-4C9F-8461-5D6ECB3B9E6B}" srcOrd="0" destOrd="0" presId="urn:microsoft.com/office/officeart/2005/8/layout/orgChart1"/>
    <dgm:cxn modelId="{E604E167-B1C4-4984-A7B2-4A0E9F67DFB4}" type="presParOf" srcId="{5878C817-9910-4C9F-8461-5D6ECB3B9E6B}" destId="{0936A123-05A7-4702-80D8-3DE03DDDA66E}" srcOrd="0" destOrd="0" presId="urn:microsoft.com/office/officeart/2005/8/layout/orgChart1"/>
    <dgm:cxn modelId="{C1B86867-04A1-4F00-ABB2-C11377DDE644}" type="presParOf" srcId="{5878C817-9910-4C9F-8461-5D6ECB3B9E6B}" destId="{D191E4AC-1036-4E79-864A-EEF9EF922939}" srcOrd="1" destOrd="0" presId="urn:microsoft.com/office/officeart/2005/8/layout/orgChart1"/>
    <dgm:cxn modelId="{833AB5DA-800A-4635-8D61-82F6019FBFA9}" type="presParOf" srcId="{4568388F-D26F-4C0F-9320-4D25B144213B}" destId="{56E2BB0B-15D9-4039-ADAB-243315CB184D}" srcOrd="1" destOrd="0" presId="urn:microsoft.com/office/officeart/2005/8/layout/orgChart1"/>
    <dgm:cxn modelId="{561FB1B6-0D15-4DA1-AEB7-3F06B7923D36}" type="presParOf" srcId="{56E2BB0B-15D9-4039-ADAB-243315CB184D}" destId="{92B82A5F-0582-432B-92BB-2243C97FF34E}" srcOrd="0" destOrd="0" presId="urn:microsoft.com/office/officeart/2005/8/layout/orgChart1"/>
    <dgm:cxn modelId="{2277176B-BA7E-4FA4-A0E7-FCFBA782CF08}" type="presParOf" srcId="{56E2BB0B-15D9-4039-ADAB-243315CB184D}" destId="{1463EC6D-F437-456E-B89B-EED8BF5BE53B}" srcOrd="1" destOrd="0" presId="urn:microsoft.com/office/officeart/2005/8/layout/orgChart1"/>
    <dgm:cxn modelId="{739809B0-40DB-4EC6-BC33-63726149821D}" type="presParOf" srcId="{1463EC6D-F437-456E-B89B-EED8BF5BE53B}" destId="{D3C9E397-33A6-4E75-B9D4-24E8481C3481}" srcOrd="0" destOrd="0" presId="urn:microsoft.com/office/officeart/2005/8/layout/orgChart1"/>
    <dgm:cxn modelId="{7A861CD7-A05D-4429-8C0B-347FD0C907E7}" type="presParOf" srcId="{D3C9E397-33A6-4E75-B9D4-24E8481C3481}" destId="{9D29F9E1-CC43-422F-8D55-300449B2DC34}" srcOrd="0" destOrd="0" presId="urn:microsoft.com/office/officeart/2005/8/layout/orgChart1"/>
    <dgm:cxn modelId="{FD288553-7635-433B-82C7-ED26A8ADA7B9}" type="presParOf" srcId="{D3C9E397-33A6-4E75-B9D4-24E8481C3481}" destId="{20342C0F-E7AB-4383-9FCD-9EA42C4BEF5E}" srcOrd="1" destOrd="0" presId="urn:microsoft.com/office/officeart/2005/8/layout/orgChart1"/>
    <dgm:cxn modelId="{80FF29F5-2089-406A-BADB-15B049DEE060}" type="presParOf" srcId="{1463EC6D-F437-456E-B89B-EED8BF5BE53B}" destId="{A7F343AD-AFC2-418E-A8A1-7FF4518697BB}" srcOrd="1" destOrd="0" presId="urn:microsoft.com/office/officeart/2005/8/layout/orgChart1"/>
    <dgm:cxn modelId="{00E10AEC-6B72-484D-A088-9296DD9DFDC5}" type="presParOf" srcId="{1463EC6D-F437-456E-B89B-EED8BF5BE53B}" destId="{0D03BD41-DAA1-411C-B5DB-028C395BE4C1}" srcOrd="2" destOrd="0" presId="urn:microsoft.com/office/officeart/2005/8/layout/orgChart1"/>
    <dgm:cxn modelId="{AE6DB640-36E0-43B3-B8D7-DB49D598508F}" type="presParOf" srcId="{56E2BB0B-15D9-4039-ADAB-243315CB184D}" destId="{77151C36-0555-4990-8B96-410F46A8989D}" srcOrd="2" destOrd="0" presId="urn:microsoft.com/office/officeart/2005/8/layout/orgChart1"/>
    <dgm:cxn modelId="{7D275DF2-A62E-4BB5-AEE6-D2DDB7FBD0E4}" type="presParOf" srcId="{56E2BB0B-15D9-4039-ADAB-243315CB184D}" destId="{5F16F21C-C53C-47E3-ACA4-80924EECA392}" srcOrd="3" destOrd="0" presId="urn:microsoft.com/office/officeart/2005/8/layout/orgChart1"/>
    <dgm:cxn modelId="{C343803D-D61B-4DAE-9D4A-F20A9E01E4BD}" type="presParOf" srcId="{5F16F21C-C53C-47E3-ACA4-80924EECA392}" destId="{BAF01222-E27F-4DEE-8D8C-B6763CC3BAD2}" srcOrd="0" destOrd="0" presId="urn:microsoft.com/office/officeart/2005/8/layout/orgChart1"/>
    <dgm:cxn modelId="{3E675BD6-D3BA-481B-8CDC-57938B25DD4F}" type="presParOf" srcId="{BAF01222-E27F-4DEE-8D8C-B6763CC3BAD2}" destId="{1D3D1195-FEF5-41C8-9DAB-888FC5950765}" srcOrd="0" destOrd="0" presId="urn:microsoft.com/office/officeart/2005/8/layout/orgChart1"/>
    <dgm:cxn modelId="{E6CAE8A1-9FD0-4065-AD6D-18C7D4629A49}" type="presParOf" srcId="{BAF01222-E27F-4DEE-8D8C-B6763CC3BAD2}" destId="{2D91CF3B-673B-42B7-A944-77693FD3B91D}" srcOrd="1" destOrd="0" presId="urn:microsoft.com/office/officeart/2005/8/layout/orgChart1"/>
    <dgm:cxn modelId="{76CCBE10-160D-4A69-9F1A-6D7894B57EEE}" type="presParOf" srcId="{5F16F21C-C53C-47E3-ACA4-80924EECA392}" destId="{0DD8F33D-2884-4C9D-AC77-6E0E9D873959}" srcOrd="1" destOrd="0" presId="urn:microsoft.com/office/officeart/2005/8/layout/orgChart1"/>
    <dgm:cxn modelId="{AB541682-A387-44B8-8C7C-37A6D1A6F0C8}" type="presParOf" srcId="{5F16F21C-C53C-47E3-ACA4-80924EECA392}" destId="{80EB3FC4-A480-4F8B-BD0E-FF4504F871C1}" srcOrd="2" destOrd="0" presId="urn:microsoft.com/office/officeart/2005/8/layout/orgChart1"/>
    <dgm:cxn modelId="{FDF64D56-A549-4F06-8A57-24760D2FBD8A}" type="presParOf" srcId="{4568388F-D26F-4C0F-9320-4D25B144213B}" destId="{6AF37598-6EF5-4F20-A5E1-EDAB2BA95E7D}" srcOrd="2" destOrd="0" presId="urn:microsoft.com/office/officeart/2005/8/layout/orgChart1"/>
    <dgm:cxn modelId="{AE6BF8AB-EAEF-4066-B48C-A55AEC79354A}" type="presParOf" srcId="{E9D3D13E-D9B0-47DD-8B87-54A73690C98B}" destId="{F3220E80-A2BB-4EE0-AFDF-BC562A283EEC}" srcOrd="6" destOrd="0" presId="urn:microsoft.com/office/officeart/2005/8/layout/orgChart1"/>
    <dgm:cxn modelId="{52AF1114-A563-4D81-884C-440E96D335B6}" type="presParOf" srcId="{E9D3D13E-D9B0-47DD-8B87-54A73690C98B}" destId="{3F7A06C5-7DF9-4C53-A3BE-610B86770991}" srcOrd="7" destOrd="0" presId="urn:microsoft.com/office/officeart/2005/8/layout/orgChart1"/>
    <dgm:cxn modelId="{DA8C65BE-2CBD-4B70-BBA9-64F4726EB090}" type="presParOf" srcId="{3F7A06C5-7DF9-4C53-A3BE-610B86770991}" destId="{AD1D053C-F566-4E9F-B3A6-4D1032B7CA8B}" srcOrd="0" destOrd="0" presId="urn:microsoft.com/office/officeart/2005/8/layout/orgChart1"/>
    <dgm:cxn modelId="{D0AC51C2-FF26-4D07-B2D0-5919CD69AC4B}" type="presParOf" srcId="{AD1D053C-F566-4E9F-B3A6-4D1032B7CA8B}" destId="{7884A443-9FC9-47A9-B567-E023A6F15835}" srcOrd="0" destOrd="0" presId="urn:microsoft.com/office/officeart/2005/8/layout/orgChart1"/>
    <dgm:cxn modelId="{2BD43AFC-DF2F-4377-855E-44E37C2CA17B}" type="presParOf" srcId="{AD1D053C-F566-4E9F-B3A6-4D1032B7CA8B}" destId="{1DF3C750-D8BE-49CC-9024-E3C184CA3BA9}" srcOrd="1" destOrd="0" presId="urn:microsoft.com/office/officeart/2005/8/layout/orgChart1"/>
    <dgm:cxn modelId="{ED670BAC-9E34-48BA-9792-800455873668}" type="presParOf" srcId="{3F7A06C5-7DF9-4C53-A3BE-610B86770991}" destId="{70623BED-ED6B-4323-87EC-AEBFA8C9A412}" srcOrd="1" destOrd="0" presId="urn:microsoft.com/office/officeart/2005/8/layout/orgChart1"/>
    <dgm:cxn modelId="{450BAE44-C856-4417-86BA-EFA20391815B}" type="presParOf" srcId="{3F7A06C5-7DF9-4C53-A3BE-610B86770991}" destId="{7D8DA616-42AC-425F-A803-4396A6E260B8}" srcOrd="2" destOrd="0" presId="urn:microsoft.com/office/officeart/2005/8/layout/orgChart1"/>
    <dgm:cxn modelId="{BFCC9CDB-8374-4C0D-86AD-CD045EEC3600}" type="presParOf" srcId="{0647BD3F-4625-4E05-BB90-6F7D130CA884}" destId="{7A5F4461-043A-49CC-926A-46C2B8B406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220E80-A2BB-4EE0-AFDF-BC562A283EEC}">
      <dsp:nvSpPr>
        <dsp:cNvPr id="0" name=""/>
        <dsp:cNvSpPr/>
      </dsp:nvSpPr>
      <dsp:spPr>
        <a:xfrm>
          <a:off x="2743200" y="635450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151C36-0555-4990-8B96-410F46A8989D}">
      <dsp:nvSpPr>
        <dsp:cNvPr id="0" name=""/>
        <dsp:cNvSpPr/>
      </dsp:nvSpPr>
      <dsp:spPr>
        <a:xfrm>
          <a:off x="2985867" y="1475907"/>
          <a:ext cx="177561" cy="1384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4977"/>
              </a:lnTo>
              <a:lnTo>
                <a:pt x="177561" y="138497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82A5F-0582-432B-92BB-2243C97FF34E}">
      <dsp:nvSpPr>
        <dsp:cNvPr id="0" name=""/>
        <dsp:cNvSpPr/>
      </dsp:nvSpPr>
      <dsp:spPr>
        <a:xfrm>
          <a:off x="2985867" y="1475907"/>
          <a:ext cx="177561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77561" y="54452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3DA00-2747-49BE-970D-09C0B9D23AC3}">
      <dsp:nvSpPr>
        <dsp:cNvPr id="0" name=""/>
        <dsp:cNvSpPr/>
      </dsp:nvSpPr>
      <dsp:spPr>
        <a:xfrm>
          <a:off x="2743200" y="635450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B639C-03E6-4E03-B963-69B189B15C81}">
      <dsp:nvSpPr>
        <dsp:cNvPr id="0" name=""/>
        <dsp:cNvSpPr/>
      </dsp:nvSpPr>
      <dsp:spPr>
        <a:xfrm>
          <a:off x="2027036" y="635450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108EDC-381F-427B-BB2C-0B39AA8D0C78}">
      <dsp:nvSpPr>
        <dsp:cNvPr id="0" name=""/>
        <dsp:cNvSpPr/>
      </dsp:nvSpPr>
      <dsp:spPr>
        <a:xfrm>
          <a:off x="594708" y="635450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7987B4-854D-451B-8CAA-B54D0D18C991}">
      <dsp:nvSpPr>
        <dsp:cNvPr id="0" name=""/>
        <dsp:cNvSpPr/>
      </dsp:nvSpPr>
      <dsp:spPr>
        <a:xfrm>
          <a:off x="2151329" y="4357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800" kern="1200"/>
            <a:t>Trang chủ </a:t>
          </a:r>
        </a:p>
      </dsp:txBody>
      <dsp:txXfrm>
        <a:off x="2151329" y="43579"/>
        <a:ext cx="1183741" cy="591870"/>
      </dsp:txXfrm>
    </dsp:sp>
    <dsp:sp modelId="{FA46D038-27C5-475B-8965-5661115FD24C}">
      <dsp:nvSpPr>
        <dsp:cNvPr id="0" name=""/>
        <dsp:cNvSpPr/>
      </dsp:nvSpPr>
      <dsp:spPr>
        <a:xfrm>
          <a:off x="2837" y="884036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800" kern="1200"/>
            <a:t>Tiểu sử</a:t>
          </a:r>
        </a:p>
      </dsp:txBody>
      <dsp:txXfrm>
        <a:off x="2837" y="884036"/>
        <a:ext cx="1183741" cy="591870"/>
      </dsp:txXfrm>
    </dsp:sp>
    <dsp:sp modelId="{7F4FEEF4-7A36-4184-8D08-69CBEAEF0D58}">
      <dsp:nvSpPr>
        <dsp:cNvPr id="0" name=""/>
        <dsp:cNvSpPr/>
      </dsp:nvSpPr>
      <dsp:spPr>
        <a:xfrm>
          <a:off x="1435165" y="884036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800" kern="1200"/>
            <a:t>Hình ảnh </a:t>
          </a:r>
        </a:p>
      </dsp:txBody>
      <dsp:txXfrm>
        <a:off x="1435165" y="884036"/>
        <a:ext cx="1183741" cy="591870"/>
      </dsp:txXfrm>
    </dsp:sp>
    <dsp:sp modelId="{0936A123-05A7-4702-80D8-3DE03DDDA66E}">
      <dsp:nvSpPr>
        <dsp:cNvPr id="0" name=""/>
        <dsp:cNvSpPr/>
      </dsp:nvSpPr>
      <dsp:spPr>
        <a:xfrm>
          <a:off x="2867492" y="884036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800" kern="1200"/>
            <a:t>Phim lẻ </a:t>
          </a:r>
        </a:p>
      </dsp:txBody>
      <dsp:txXfrm>
        <a:off x="2867492" y="884036"/>
        <a:ext cx="1183741" cy="591870"/>
      </dsp:txXfrm>
    </dsp:sp>
    <dsp:sp modelId="{9D29F9E1-CC43-422F-8D55-300449B2DC34}">
      <dsp:nvSpPr>
        <dsp:cNvPr id="0" name=""/>
        <dsp:cNvSpPr/>
      </dsp:nvSpPr>
      <dsp:spPr>
        <a:xfrm>
          <a:off x="3163428" y="1724492"/>
          <a:ext cx="1183741" cy="59187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800" kern="1200"/>
            <a:t>Hài </a:t>
          </a:r>
        </a:p>
      </dsp:txBody>
      <dsp:txXfrm>
        <a:off x="3163428" y="1724492"/>
        <a:ext cx="1183741" cy="591870"/>
      </dsp:txXfrm>
    </dsp:sp>
    <dsp:sp modelId="{1D3D1195-FEF5-41C8-9DAB-888FC5950765}">
      <dsp:nvSpPr>
        <dsp:cNvPr id="0" name=""/>
        <dsp:cNvSpPr/>
      </dsp:nvSpPr>
      <dsp:spPr>
        <a:xfrm>
          <a:off x="3163428" y="2564949"/>
          <a:ext cx="1183741" cy="59187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800" kern="1200"/>
            <a:t>Chiếu rạp</a:t>
          </a:r>
        </a:p>
      </dsp:txBody>
      <dsp:txXfrm>
        <a:off x="3163428" y="2564949"/>
        <a:ext cx="1183741" cy="591870"/>
      </dsp:txXfrm>
    </dsp:sp>
    <dsp:sp modelId="{7884A443-9FC9-47A9-B567-E023A6F15835}">
      <dsp:nvSpPr>
        <dsp:cNvPr id="0" name=""/>
        <dsp:cNvSpPr/>
      </dsp:nvSpPr>
      <dsp:spPr>
        <a:xfrm>
          <a:off x="4299820" y="884036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800" kern="1200"/>
            <a:t>Phim truyền hình</a:t>
          </a:r>
        </a:p>
      </dsp:txBody>
      <dsp:txXfrm>
        <a:off x="4299820" y="884036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E3FB8-764B-47DF-9944-0CC241EFB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COM2034 Template.dotx</Template>
  <TotalTime>109</TotalTime>
  <Pages>6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Microsoft account</cp:lastModifiedBy>
  <cp:revision>5</cp:revision>
  <dcterms:created xsi:type="dcterms:W3CDTF">2022-01-14T16:09:00Z</dcterms:created>
  <dcterms:modified xsi:type="dcterms:W3CDTF">2022-01-21T16:39:00Z</dcterms:modified>
</cp:coreProperties>
</file>